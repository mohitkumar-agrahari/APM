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4AA0" w14:textId="77777777" w:rsidR="00A8256B" w:rsidRPr="00A8256B" w:rsidRDefault="009E59A8" w:rsidP="00A8256B">
      <w:pPr>
        <w:pStyle w:val="ContactInfo"/>
        <w:rPr>
          <w:color w:val="002060"/>
        </w:rPr>
      </w:pPr>
      <w:r w:rsidRPr="00A8256B">
        <w:rPr>
          <w:color w:val="002060"/>
        </w:rPr>
        <w:t>+91 810 835 4726</w:t>
      </w:r>
    </w:p>
    <w:p w14:paraId="397FDFBA" w14:textId="30E0CD26" w:rsidR="0035668A" w:rsidRDefault="00AB1B72" w:rsidP="00A8256B">
      <w:pPr>
        <w:pStyle w:val="ContactInfo"/>
        <w:rPr>
          <w:rStyle w:val="Emphasis"/>
          <w:color w:val="002060"/>
          <w:sz w:val="22"/>
        </w:rPr>
      </w:pPr>
      <w:sdt>
        <w:sdtPr>
          <w:rPr>
            <w:rStyle w:val="Emphasis"/>
            <w:color w:val="002060"/>
            <w:sz w:val="22"/>
          </w:rPr>
          <w:alias w:val="Email"/>
          <w:tag w:val=""/>
          <w:id w:val="1889536063"/>
          <w:placeholder>
            <w:docPart w:val="07DC8EBB02234CDEAA5B870D0499AF2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9E59A8" w:rsidRPr="00A8256B">
            <w:rPr>
              <w:rStyle w:val="Emphasis"/>
              <w:color w:val="002060"/>
              <w:sz w:val="22"/>
            </w:rPr>
            <w:t>mohitagrahari143@gmail.com</w:t>
          </w:r>
        </w:sdtContent>
      </w:sdt>
    </w:p>
    <w:p w14:paraId="23F34B69" w14:textId="3B4290B6" w:rsidR="00CC4DAE" w:rsidRPr="00FF2E58" w:rsidRDefault="00AB1B72" w:rsidP="00FF2E58">
      <w:pPr>
        <w:pStyle w:val="ContactInfo"/>
        <w:spacing w:before="0"/>
        <w:jc w:val="left"/>
        <w:rPr>
          <w:b/>
          <w:color w:val="002060"/>
          <w:sz w:val="36"/>
        </w:rPr>
      </w:pPr>
      <w:sdt>
        <w:sdtPr>
          <w:rPr>
            <w:b/>
            <w:color w:val="002060"/>
            <w:sz w:val="36"/>
          </w:rPr>
          <w:alias w:val="Your Name"/>
          <w:tag w:val=""/>
          <w:id w:val="1197042864"/>
          <w:placeholder>
            <w:docPart w:val="97B179B027C941BDA9B296D4F02F59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F2E58" w:rsidRPr="00FF2E58">
            <w:rPr>
              <w:b/>
              <w:color w:val="002060"/>
              <w:sz w:val="36"/>
            </w:rPr>
            <w:t>MOHIT KUMAR AGRAHARI</w:t>
          </w:r>
        </w:sdtContent>
      </w:sdt>
    </w:p>
    <w:p w14:paraId="5FE9C87D" w14:textId="249FF874" w:rsidR="00A054F3" w:rsidRPr="00A054F3" w:rsidRDefault="00A054F3" w:rsidP="00CC4DAE">
      <w:pPr>
        <w:pStyle w:val="ContactInfo"/>
        <w:spacing w:before="0"/>
        <w:jc w:val="left"/>
        <w:rPr>
          <w:b/>
          <w:color w:val="000000" w:themeColor="text1"/>
          <w:sz w:val="36"/>
        </w:rPr>
      </w:pPr>
      <w:r w:rsidRPr="00FF2E58"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3197" wp14:editId="28191FB4">
                <wp:simplePos x="0" y="0"/>
                <wp:positionH relativeFrom="column">
                  <wp:posOffset>-157295</wp:posOffset>
                </wp:positionH>
                <wp:positionV relativeFrom="paragraph">
                  <wp:posOffset>146813</wp:posOffset>
                </wp:positionV>
                <wp:extent cx="7080309" cy="8389"/>
                <wp:effectExtent l="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309" cy="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467A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11.55pt" to="545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" strokecolor="#748fa7 [3044]"/>
            </w:pict>
          </mc:Fallback>
        </mc:AlternateContent>
      </w:r>
    </w:p>
    <w:tbl>
      <w:tblPr>
        <w:tblStyle w:val="ResumeTable"/>
        <w:tblW w:w="7736" w:type="pct"/>
        <w:tblInd w:w="-180" w:type="dxa"/>
        <w:tblLayout w:type="fixed"/>
        <w:tblLook w:val="04A0" w:firstRow="1" w:lastRow="0" w:firstColumn="1" w:lastColumn="0" w:noHBand="0" w:noVBand="1"/>
        <w:tblDescription w:val="Resume"/>
      </w:tblPr>
      <w:tblGrid>
        <w:gridCol w:w="1800"/>
        <w:gridCol w:w="68"/>
        <w:gridCol w:w="22"/>
        <w:gridCol w:w="8820"/>
        <w:gridCol w:w="450"/>
        <w:gridCol w:w="4860"/>
        <w:gridCol w:w="40"/>
        <w:gridCol w:w="25"/>
        <w:gridCol w:w="68"/>
      </w:tblGrid>
      <w:tr w:rsidR="0035668A" w:rsidRPr="00FF2E58" w14:paraId="43B82A83" w14:textId="77777777" w:rsidTr="00F80C34">
        <w:trPr>
          <w:gridAfter w:val="4"/>
          <w:wAfter w:w="4993" w:type="dxa"/>
        </w:trPr>
        <w:tc>
          <w:tcPr>
            <w:tcW w:w="1800" w:type="dxa"/>
          </w:tcPr>
          <w:p w14:paraId="6FB4F8DA" w14:textId="4A4A9A08" w:rsidR="0035668A" w:rsidRPr="00FF2E58" w:rsidRDefault="009E59A8" w:rsidP="003C1A3C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>CAreer Summary</w:t>
            </w:r>
          </w:p>
        </w:tc>
        <w:tc>
          <w:tcPr>
            <w:tcW w:w="90" w:type="dxa"/>
            <w:gridSpan w:val="2"/>
          </w:tcPr>
          <w:p w14:paraId="0CBBBAB6" w14:textId="77777777" w:rsidR="0035668A" w:rsidRPr="00FF2E58" w:rsidRDefault="0035668A" w:rsidP="003C1A3C">
            <w:pPr>
              <w:jc w:val="both"/>
            </w:pPr>
          </w:p>
        </w:tc>
        <w:tc>
          <w:tcPr>
            <w:tcW w:w="9270" w:type="dxa"/>
            <w:gridSpan w:val="2"/>
          </w:tcPr>
          <w:p w14:paraId="084D07E0" w14:textId="6F1BACD4" w:rsidR="00E45007" w:rsidRPr="00FF2E58" w:rsidRDefault="002D79B9" w:rsidP="00E45007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>Mohit</w:t>
            </w:r>
            <w:r w:rsidR="00E45007"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="00FF2E58">
              <w:rPr>
                <w:rFonts w:asciiTheme="minorHAnsi" w:hAnsiTheme="minorHAnsi"/>
                <w:color w:val="auto"/>
                <w:sz w:val="20"/>
                <w:szCs w:val="20"/>
              </w:rPr>
              <w:t>K</w:t>
            </w: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>umar Agrahari</w:t>
            </w:r>
            <w:r w:rsidR="00E45007"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is a software engineer with 3 years of professional experience in Capgemini</w:t>
            </w:r>
            <w:r w:rsidR="009E59A8" w:rsidRPr="00FF2E58">
              <w:rPr>
                <w:rFonts w:asciiTheme="minorHAnsi" w:hAnsiTheme="minorHAnsi"/>
                <w:color w:val="auto"/>
                <w:sz w:val="20"/>
                <w:szCs w:val="20"/>
              </w:rPr>
              <w:t>.</w:t>
            </w:r>
          </w:p>
          <w:p w14:paraId="755AA56F" w14:textId="3BDDDE05" w:rsidR="00E45007" w:rsidRPr="00FF2E58" w:rsidRDefault="00E45007" w:rsidP="00E45007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>He</w:t>
            </w:r>
            <w:r w:rsidR="006368AD"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is </w:t>
            </w:r>
            <w:r w:rsidR="006368AD" w:rsidRPr="00FF2E58">
              <w:rPr>
                <w:rFonts w:asciiTheme="minorHAnsi" w:hAnsiTheme="minorHAnsi"/>
                <w:color w:val="auto"/>
                <w:sz w:val="20"/>
                <w:szCs w:val="20"/>
              </w:rPr>
              <w:t>passionate back-end developer who loves to solve scathing issues of real world software.</w:t>
            </w:r>
          </w:p>
          <w:p w14:paraId="32818F9F" w14:textId="2D007000" w:rsidR="00E45007" w:rsidRPr="00FF2E58" w:rsidRDefault="00E45007" w:rsidP="00E45007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He </w:t>
            </w:r>
            <w:r w:rsidR="00666DFE"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is </w:t>
            </w: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able to utilize and apply his knowledge, to fulfill organizational goals. </w:t>
            </w:r>
          </w:p>
          <w:p w14:paraId="0AE3DCD7" w14:textId="77777777" w:rsidR="0035668A" w:rsidRPr="00FF2E58" w:rsidRDefault="00E45007" w:rsidP="00E45007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>He has e</w:t>
            </w:r>
            <w:r w:rsidR="00BB4E5B" w:rsidRPr="00FF2E58">
              <w:rPr>
                <w:rFonts w:asciiTheme="minorHAnsi" w:hAnsiTheme="minorHAnsi"/>
                <w:color w:val="auto"/>
                <w:sz w:val="20"/>
                <w:szCs w:val="20"/>
              </w:rPr>
              <w:t>xperienc</w:t>
            </w:r>
            <w:r w:rsidRPr="00FF2E58">
              <w:rPr>
                <w:rFonts w:asciiTheme="minorHAnsi" w:hAnsiTheme="minorHAnsi"/>
                <w:color w:val="auto"/>
                <w:sz w:val="20"/>
                <w:szCs w:val="20"/>
              </w:rPr>
              <w:t>e</w:t>
            </w:r>
            <w:r w:rsidR="00BB4E5B" w:rsidRPr="00FF2E58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working with multiple teams in different technology stacks.</w:t>
            </w:r>
          </w:p>
          <w:p w14:paraId="18F680CE" w14:textId="2802B4EE" w:rsidR="00F01E6E" w:rsidRPr="00FF2E58" w:rsidRDefault="00F01E6E" w:rsidP="00E4500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668A" w:rsidRPr="00FF2E58" w14:paraId="667203B0" w14:textId="77777777" w:rsidTr="00F80C34">
        <w:trPr>
          <w:gridAfter w:val="4"/>
          <w:wAfter w:w="4993" w:type="dxa"/>
        </w:trPr>
        <w:tc>
          <w:tcPr>
            <w:tcW w:w="1800" w:type="dxa"/>
          </w:tcPr>
          <w:p w14:paraId="0B43CEF7" w14:textId="02FB73A1" w:rsidR="0035668A" w:rsidRPr="00FF2E58" w:rsidRDefault="000628B0" w:rsidP="003C1A3C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>Skills</w:t>
            </w:r>
            <w:r w:rsidR="0046110E" w:rsidRPr="00FF2E58">
              <w:rPr>
                <w:color w:val="002060"/>
                <w:sz w:val="20"/>
              </w:rPr>
              <w:t xml:space="preserve"> /</w:t>
            </w:r>
            <w:r w:rsidRPr="00FF2E58">
              <w:rPr>
                <w:color w:val="002060"/>
                <w:sz w:val="20"/>
              </w:rPr>
              <w:t>Abilities</w:t>
            </w:r>
          </w:p>
        </w:tc>
        <w:tc>
          <w:tcPr>
            <w:tcW w:w="90" w:type="dxa"/>
            <w:gridSpan w:val="2"/>
          </w:tcPr>
          <w:p w14:paraId="4367985F" w14:textId="77777777" w:rsidR="0035668A" w:rsidRPr="00FF2E58" w:rsidRDefault="0035668A" w:rsidP="003C1A3C">
            <w:pPr>
              <w:pStyle w:val="ResumeText"/>
              <w:jc w:val="both"/>
            </w:pPr>
          </w:p>
        </w:tc>
        <w:tc>
          <w:tcPr>
            <w:tcW w:w="9270" w:type="dxa"/>
            <w:gridSpan w:val="2"/>
          </w:tcPr>
          <w:p w14:paraId="223BBB77" w14:textId="4E17D0FD" w:rsidR="00BB4E5B" w:rsidRPr="00FF2E58" w:rsidRDefault="00BB4E5B" w:rsidP="003C1A3C">
            <w:pPr>
              <w:pStyle w:val="ResumeText"/>
              <w:jc w:val="both"/>
              <w:rPr>
                <w:rFonts w:eastAsia="Calibri" w:cs="Calibri"/>
                <w:color w:val="auto"/>
              </w:rPr>
            </w:pPr>
            <w:r w:rsidRPr="00FF2E58">
              <w:rPr>
                <w:rFonts w:eastAsia="Calibri" w:cs="Calibri"/>
                <w:b/>
                <w:color w:val="auto"/>
              </w:rPr>
              <w:t>Languages</w:t>
            </w:r>
            <w:r w:rsidRPr="00FF2E58">
              <w:rPr>
                <w:rFonts w:eastAsia="Calibri" w:cs="Calibri"/>
                <w:color w:val="auto"/>
              </w:rPr>
              <w:t xml:space="preserve">                    : Java</w:t>
            </w:r>
            <w:r w:rsidR="009A6055" w:rsidRPr="00FF2E58">
              <w:rPr>
                <w:rFonts w:eastAsia="Calibri" w:cs="Calibri"/>
                <w:color w:val="auto"/>
              </w:rPr>
              <w:t>, Python</w:t>
            </w:r>
          </w:p>
          <w:p w14:paraId="2521BA08" w14:textId="28451ED7" w:rsidR="00BB4E5B" w:rsidRPr="00FF2E58" w:rsidRDefault="00BB4E5B" w:rsidP="003C1A3C">
            <w:pPr>
              <w:pStyle w:val="ResumeText"/>
              <w:jc w:val="both"/>
              <w:rPr>
                <w:rFonts w:eastAsia="Calibri" w:cs="Calibri"/>
                <w:b/>
                <w:color w:val="auto"/>
                <w:kern w:val="0"/>
              </w:rPr>
            </w:pPr>
            <w:r w:rsidRPr="00FF2E58">
              <w:rPr>
                <w:rFonts w:eastAsia="Calibri" w:cs="Calibri"/>
                <w:b/>
                <w:color w:val="auto"/>
                <w:kern w:val="0"/>
              </w:rPr>
              <w:t xml:space="preserve">Frameworks               </w:t>
            </w:r>
            <w:r w:rsidRPr="00FF2E58">
              <w:rPr>
                <w:rFonts w:eastAsia="Calibri" w:cs="Calibri"/>
                <w:color w:val="auto"/>
                <w:kern w:val="0"/>
              </w:rPr>
              <w:t>: Spring MVC, SpringBoot</w:t>
            </w:r>
            <w:r w:rsidR="009A6055" w:rsidRPr="00FF2E58">
              <w:rPr>
                <w:rFonts w:eastAsia="Calibri" w:cs="Calibri"/>
                <w:color w:val="auto"/>
                <w:kern w:val="0"/>
              </w:rPr>
              <w:t>, Spring Data JPA, Hibernate, Flask</w:t>
            </w:r>
          </w:p>
          <w:p w14:paraId="68938890" w14:textId="5C865FA3" w:rsidR="00BB4E5B" w:rsidRPr="00FF2E58" w:rsidRDefault="00BB4E5B" w:rsidP="003C1A3C">
            <w:pPr>
              <w:pStyle w:val="ResumeText"/>
              <w:jc w:val="both"/>
              <w:rPr>
                <w:rFonts w:eastAsia="Calibri" w:cs="Calibri"/>
                <w:color w:val="auto"/>
              </w:rPr>
            </w:pPr>
            <w:r w:rsidRPr="00FF2E58">
              <w:rPr>
                <w:rFonts w:eastAsia="Calibri" w:cs="Calibri"/>
                <w:b/>
                <w:color w:val="auto"/>
              </w:rPr>
              <w:t xml:space="preserve">Web Technologies    </w:t>
            </w:r>
            <w:r w:rsidRPr="00FF2E58">
              <w:rPr>
                <w:rFonts w:eastAsia="Calibri" w:cs="Calibri"/>
                <w:color w:val="auto"/>
              </w:rPr>
              <w:t xml:space="preserve">: JavaScript, HTML, CSS, </w:t>
            </w:r>
            <w:r w:rsidR="00AF655E">
              <w:rPr>
                <w:rFonts w:eastAsia="Calibri" w:cs="Calibri"/>
                <w:color w:val="auto"/>
              </w:rPr>
              <w:t>B</w:t>
            </w:r>
            <w:r w:rsidRPr="00FF2E58">
              <w:rPr>
                <w:rFonts w:eastAsia="Calibri" w:cs="Calibri"/>
                <w:color w:val="auto"/>
              </w:rPr>
              <w:t>ootstrap</w:t>
            </w:r>
          </w:p>
          <w:p w14:paraId="7EEAEF53" w14:textId="1C167482" w:rsidR="00BB4E5B" w:rsidRPr="00FF2E58" w:rsidRDefault="00BB4E5B" w:rsidP="003C1A3C">
            <w:pPr>
              <w:pStyle w:val="ResumeText"/>
              <w:jc w:val="both"/>
              <w:rPr>
                <w:rFonts w:eastAsia="Calibri" w:cs="Calibri"/>
                <w:color w:val="auto"/>
              </w:rPr>
            </w:pPr>
            <w:r w:rsidRPr="00FF2E58">
              <w:rPr>
                <w:rFonts w:eastAsia="Calibri" w:cs="Calibri"/>
                <w:b/>
                <w:color w:val="auto"/>
              </w:rPr>
              <w:t>Database</w:t>
            </w:r>
            <w:r w:rsidR="00A7509B" w:rsidRPr="00FF2E58">
              <w:rPr>
                <w:rFonts w:eastAsia="Calibri" w:cs="Calibri"/>
                <w:b/>
                <w:color w:val="auto"/>
              </w:rPr>
              <w:t xml:space="preserve">                      </w:t>
            </w:r>
            <w:r w:rsidRPr="00FF2E58">
              <w:rPr>
                <w:rFonts w:eastAsia="Calibri" w:cs="Calibri"/>
                <w:color w:val="auto"/>
              </w:rPr>
              <w:t>: MySQL, PostgreSQL, Cassandra</w:t>
            </w:r>
          </w:p>
          <w:p w14:paraId="24805806" w14:textId="620BE2D4" w:rsidR="00EB0F9D" w:rsidRPr="00FF2E58" w:rsidRDefault="00EB0F9D" w:rsidP="00F80C34">
            <w:pPr>
              <w:pStyle w:val="ResumeText"/>
            </w:pPr>
            <w:r w:rsidRPr="00FF2E58">
              <w:rPr>
                <w:rFonts w:eastAsia="Calibri" w:cs="Calibri"/>
                <w:b/>
                <w:color w:val="auto"/>
              </w:rPr>
              <w:t>Tools</w:t>
            </w:r>
            <w:r w:rsidR="00F80C34" w:rsidRPr="00FF2E58">
              <w:rPr>
                <w:rFonts w:eastAsia="Calibri" w:cs="Calibri"/>
                <w:b/>
                <w:color w:val="auto"/>
              </w:rPr>
              <w:t xml:space="preserve">   </w:t>
            </w:r>
            <w:r w:rsidRPr="00FF2E58">
              <w:rPr>
                <w:rFonts w:eastAsia="Calibri" w:cs="Calibri"/>
                <w:b/>
                <w:color w:val="auto"/>
              </w:rPr>
              <w:t xml:space="preserve"> </w:t>
            </w:r>
            <w:r w:rsidR="00F80C34" w:rsidRPr="00FF2E58">
              <w:rPr>
                <w:rFonts w:eastAsia="Calibri" w:cs="Calibri"/>
                <w:b/>
                <w:color w:val="auto"/>
              </w:rPr>
              <w:t xml:space="preserve">                          </w:t>
            </w:r>
            <w:r w:rsidRPr="00FF2E58">
              <w:rPr>
                <w:rFonts w:eastAsia="Calibri" w:cs="Calibri"/>
                <w:b/>
                <w:color w:val="auto"/>
              </w:rPr>
              <w:t xml:space="preserve">: </w:t>
            </w:r>
            <w:r w:rsidRPr="00FF2E58">
              <w:rPr>
                <w:rFonts w:eastAsia="Calibri" w:cs="Calibri"/>
                <w:color w:val="auto"/>
              </w:rPr>
              <w:t>Spring Tool Suite, IntelliJ,</w:t>
            </w:r>
            <w:r w:rsidR="00F80C34" w:rsidRPr="00FF2E58">
              <w:rPr>
                <w:rFonts w:eastAsia="Calibri" w:cs="Calibri"/>
                <w:color w:val="auto"/>
              </w:rPr>
              <w:t xml:space="preserve"> </w:t>
            </w:r>
            <w:r w:rsidRPr="00FF2E58">
              <w:rPr>
                <w:rFonts w:eastAsia="Calibri" w:cs="Calibri"/>
                <w:color w:val="auto"/>
              </w:rPr>
              <w:t>PyCharm,</w:t>
            </w:r>
            <w:r w:rsidR="00F80C34" w:rsidRPr="00FF2E58">
              <w:rPr>
                <w:rFonts w:eastAsia="Calibri" w:cs="Calibri"/>
                <w:color w:val="auto"/>
              </w:rPr>
              <w:t xml:space="preserve"> </w:t>
            </w:r>
            <w:r w:rsidRPr="00FF2E58">
              <w:rPr>
                <w:rFonts w:eastAsia="Calibri" w:cs="Calibri"/>
                <w:color w:val="auto"/>
              </w:rPr>
              <w:t>Eclipse, Visual Code Stu</w:t>
            </w:r>
            <w:r w:rsidR="000E0C93" w:rsidRPr="00FF2E58">
              <w:rPr>
                <w:rFonts w:eastAsia="Calibri" w:cs="Calibri"/>
                <w:color w:val="auto"/>
              </w:rPr>
              <w:t xml:space="preserve">dio, Git, </w:t>
            </w:r>
          </w:p>
          <w:p w14:paraId="579E13FF" w14:textId="43ED7827" w:rsidR="00A7509B" w:rsidRPr="00FF2E58" w:rsidRDefault="000E0C93" w:rsidP="005444CE">
            <w:pPr>
              <w:pStyle w:val="ResumeText"/>
              <w:rPr>
                <w:rFonts w:eastAsia="Calibri" w:cs="Calibri"/>
                <w:color w:val="auto"/>
              </w:rPr>
            </w:pPr>
            <w:r w:rsidRPr="00FF2E58">
              <w:rPr>
                <w:rFonts w:eastAsia="Calibri" w:cs="Calibri"/>
                <w:color w:val="auto"/>
              </w:rPr>
              <w:t xml:space="preserve">                                           SVN, Jenkins, Confluence, FlowDock, </w:t>
            </w:r>
            <w:r w:rsidR="00AF04F5" w:rsidRPr="00FF2E58">
              <w:rPr>
                <w:rFonts w:eastAsia="Calibri" w:cs="Calibri"/>
                <w:color w:val="auto"/>
              </w:rPr>
              <w:t>Rally, Redmine</w:t>
            </w:r>
          </w:p>
        </w:tc>
      </w:tr>
      <w:tr w:rsidR="0035668A" w:rsidRPr="00FF2E58" w14:paraId="1EB21D05" w14:textId="77777777" w:rsidTr="00F80C34">
        <w:trPr>
          <w:gridAfter w:val="4"/>
          <w:wAfter w:w="4993" w:type="dxa"/>
        </w:trPr>
        <w:tc>
          <w:tcPr>
            <w:tcW w:w="1800" w:type="dxa"/>
          </w:tcPr>
          <w:p w14:paraId="485E79F1" w14:textId="77777777" w:rsidR="00DD6718" w:rsidRPr="00FF2E58" w:rsidRDefault="00DD6718" w:rsidP="003C1A3C">
            <w:pPr>
              <w:pStyle w:val="Heading1"/>
              <w:jc w:val="both"/>
              <w:rPr>
                <w:color w:val="002060"/>
                <w:sz w:val="20"/>
              </w:rPr>
            </w:pPr>
          </w:p>
          <w:p w14:paraId="3F045FEA" w14:textId="754DE531" w:rsidR="0035668A" w:rsidRPr="00FF2E58" w:rsidRDefault="000628B0" w:rsidP="003C1A3C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>Experience</w:t>
            </w:r>
          </w:p>
        </w:tc>
        <w:tc>
          <w:tcPr>
            <w:tcW w:w="68" w:type="dxa"/>
          </w:tcPr>
          <w:p w14:paraId="25E059D8" w14:textId="77777777" w:rsidR="0035668A" w:rsidRPr="00FF2E58" w:rsidRDefault="0035668A" w:rsidP="003C1A3C">
            <w:pPr>
              <w:jc w:val="both"/>
            </w:pPr>
          </w:p>
        </w:tc>
        <w:tc>
          <w:tcPr>
            <w:tcW w:w="9292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5DA8056B6D7446E8A3195CEF164EACE5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AE37209" w14:textId="2EA4F1FF" w:rsidR="0035668A" w:rsidRPr="00FF2E58" w:rsidRDefault="00A7509B" w:rsidP="003C1A3C">
                    <w:pPr>
                      <w:pStyle w:val="Heading2"/>
                      <w:jc w:val="both"/>
                      <w:rPr>
                        <w:color w:val="002060"/>
                      </w:rPr>
                    </w:pPr>
                    <w:r w:rsidRPr="00FF2E58">
                      <w:rPr>
                        <w:color w:val="002060"/>
                      </w:rPr>
                      <w:t xml:space="preserve">SOFtware </w:t>
                    </w:r>
                    <w:r w:rsidR="003C1A3C" w:rsidRPr="00FF2E58">
                      <w:rPr>
                        <w:color w:val="002060"/>
                      </w:rPr>
                      <w:t>ENGINEER,</w:t>
                    </w:r>
                    <w:r w:rsidRPr="00FF2E58">
                      <w:rPr>
                        <w:color w:val="002060"/>
                      </w:rPr>
                      <w:t xml:space="preserve"> Capgemini</w:t>
                    </w:r>
                    <w:r w:rsidR="003C1A3C" w:rsidRPr="00FF2E58">
                      <w:rPr>
                        <w:color w:val="002060"/>
                      </w:rPr>
                      <w:t xml:space="preserve">                                                                            </w:t>
                    </w:r>
                    <w:r w:rsidR="00292829">
                      <w:rPr>
                        <w:color w:val="002060"/>
                      </w:rPr>
                      <w:t xml:space="preserve">          </w:t>
                    </w:r>
                    <w:r w:rsidR="003C1A3C" w:rsidRPr="00FF2E58">
                      <w:rPr>
                        <w:color w:val="002060"/>
                      </w:rPr>
                      <w:t>Client- GE POWER</w:t>
                    </w:r>
                  </w:p>
                  <w:p w14:paraId="151B9872" w14:textId="77777777" w:rsidR="00292829" w:rsidRDefault="003C1A3C" w:rsidP="003C1A3C">
                    <w:pPr>
                      <w:pStyle w:val="ResumeText"/>
                      <w:jc w:val="both"/>
                      <w:rPr>
                        <w:b/>
                        <w:color w:val="002060"/>
                      </w:rPr>
                    </w:pPr>
                    <w:r w:rsidRPr="00FF2E58">
                      <w:rPr>
                        <w:b/>
                        <w:color w:val="auto"/>
                      </w:rPr>
                      <w:t xml:space="preserve">Project: </w:t>
                    </w:r>
                    <w:r w:rsidR="000D0118" w:rsidRPr="00FF2E58">
                      <w:rPr>
                        <w:b/>
                        <w:color w:val="002060"/>
                      </w:rPr>
                      <w:t>OPM</w:t>
                    </w:r>
                    <w:r w:rsidR="00292829">
                      <w:rPr>
                        <w:b/>
                        <w:color w:val="002060"/>
                      </w:rPr>
                      <w:t xml:space="preserve">                                                                                                                     </w:t>
                    </w:r>
                  </w:p>
                  <w:p w14:paraId="74DBACDF" w14:textId="2C1AAD57" w:rsidR="003C1A3C" w:rsidRPr="00FF2E58" w:rsidRDefault="00292829" w:rsidP="003C1A3C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292829">
                      <w:rPr>
                        <w:b/>
                        <w:color w:val="auto"/>
                      </w:rPr>
                      <w:t>Duration</w:t>
                    </w:r>
                    <w:r>
                      <w:rPr>
                        <w:b/>
                        <w:color w:val="002060"/>
                      </w:rPr>
                      <w:t xml:space="preserve">: </w:t>
                    </w:r>
                    <w:r>
                      <w:rPr>
                        <w:b/>
                        <w:color w:val="002060"/>
                      </w:rPr>
                      <w:t xml:space="preserve">September 2017 to </w:t>
                    </w:r>
                    <w:r w:rsidR="007D3AEB">
                      <w:rPr>
                        <w:b/>
                        <w:color w:val="002060"/>
                      </w:rPr>
                      <w:t>Till Date</w:t>
                    </w:r>
                  </w:p>
                  <w:p w14:paraId="5CE25A7D" w14:textId="22500795" w:rsidR="003C1A3C" w:rsidRPr="00FF2E58" w:rsidRDefault="003C1A3C" w:rsidP="003C1A3C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A solution for power industry which provides platform for analytic execution</w:t>
                    </w:r>
                    <w:r w:rsidR="00135EE4" w:rsidRPr="00FF2E58">
                      <w:rPr>
                        <w:color w:val="auto"/>
                      </w:rPr>
                      <w:t>,</w:t>
                    </w:r>
                    <w:r w:rsidR="000D0118" w:rsidRPr="00FF2E58">
                      <w:rPr>
                        <w:color w:val="auto"/>
                      </w:rPr>
                      <w:t xml:space="preserve"> predictive and descriptive analytics for assets</w:t>
                    </w:r>
                    <w:r w:rsidR="00135EE4" w:rsidRPr="00FF2E58">
                      <w:rPr>
                        <w:color w:val="auto"/>
                      </w:rPr>
                      <w:t xml:space="preserve"> </w:t>
                    </w:r>
                    <w:r w:rsidR="000D0118" w:rsidRPr="00FF2E58">
                      <w:rPr>
                        <w:color w:val="auto"/>
                      </w:rPr>
                      <w:t xml:space="preserve">and real time </w:t>
                    </w:r>
                    <w:r w:rsidRPr="00FF2E58">
                      <w:rPr>
                        <w:color w:val="auto"/>
                      </w:rPr>
                      <w:t xml:space="preserve">asset management </w:t>
                    </w:r>
                    <w:r w:rsidR="000D0118" w:rsidRPr="00FF2E58">
                      <w:rPr>
                        <w:color w:val="auto"/>
                      </w:rPr>
                      <w:t>and monitoring.</w:t>
                    </w:r>
                  </w:p>
                  <w:p w14:paraId="3FBB8B7C" w14:textId="13C2CAB6" w:rsidR="00BE7F92" w:rsidRPr="00FF2E58" w:rsidRDefault="00D6106B" w:rsidP="003C1A3C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Role:</w:t>
                    </w:r>
                    <w:r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b/>
                        <w:color w:val="auto"/>
                      </w:rPr>
                      <w:t>Software Developer</w:t>
                    </w:r>
                  </w:p>
                  <w:p w14:paraId="3DF4D959" w14:textId="58712B31" w:rsidR="003C1A3C" w:rsidRPr="00FF2E58" w:rsidRDefault="00D6106B" w:rsidP="003C1A3C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Responsibilities</w:t>
                    </w:r>
                    <w:r w:rsidR="003C1A3C" w:rsidRPr="00FF2E58">
                      <w:rPr>
                        <w:b/>
                        <w:color w:val="auto"/>
                      </w:rPr>
                      <w:t>:</w:t>
                    </w:r>
                  </w:p>
                  <w:p w14:paraId="0892E420" w14:textId="4D11F6FF" w:rsidR="009538CA" w:rsidRPr="00FF2E58" w:rsidRDefault="009538CA" w:rsidP="003C1A3C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Deployed on client location to work with client for requirement gathering and for better project design and quality.</w:t>
                    </w:r>
                  </w:p>
                  <w:p w14:paraId="3F8B2EDE" w14:textId="6F4DDF52" w:rsidR="00D6106B" w:rsidRPr="00FF2E58" w:rsidRDefault="00D6106B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As a part of this project I was responsible for the development of Java Spring Boot REST</w:t>
                    </w:r>
                    <w:r w:rsidR="000D0118" w:rsidRPr="00FF2E58">
                      <w:rPr>
                        <w:color w:val="auto"/>
                      </w:rPr>
                      <w:t>ful</w:t>
                    </w:r>
                    <w:r w:rsidRPr="00FF2E58">
                      <w:rPr>
                        <w:color w:val="auto"/>
                      </w:rPr>
                      <w:t xml:space="preserve"> microservice</w:t>
                    </w:r>
                    <w:r w:rsidR="00F02F18" w:rsidRPr="00FF2E58">
                      <w:rPr>
                        <w:color w:val="auto"/>
                      </w:rPr>
                      <w:t>s</w:t>
                    </w:r>
                    <w:r w:rsidRPr="00FF2E58">
                      <w:rPr>
                        <w:color w:val="auto"/>
                      </w:rPr>
                      <w:t xml:space="preserve"> for </w:t>
                    </w:r>
                    <w:r w:rsidR="0028570A" w:rsidRPr="00FF2E58">
                      <w:rPr>
                        <w:color w:val="auto"/>
                      </w:rPr>
                      <w:t>communication</w:t>
                    </w:r>
                    <w:r w:rsidRPr="00FF2E58">
                      <w:rPr>
                        <w:color w:val="auto"/>
                      </w:rPr>
                      <w:t xml:space="preserve"> between java and python </w:t>
                    </w:r>
                    <w:r w:rsidR="000D0118" w:rsidRPr="00FF2E58">
                      <w:rPr>
                        <w:color w:val="auto"/>
                      </w:rPr>
                      <w:t>applications</w:t>
                    </w:r>
                    <w:r w:rsidRPr="00FF2E58">
                      <w:rPr>
                        <w:color w:val="auto"/>
                      </w:rPr>
                      <w:t>.</w:t>
                    </w:r>
                  </w:p>
                  <w:p w14:paraId="19E85D50" w14:textId="197D4D38" w:rsidR="0028570A" w:rsidRPr="00FF2E58" w:rsidRDefault="0028570A" w:rsidP="0028570A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Designed and developed Java based multithreaded microservice</w:t>
                    </w:r>
                    <w:r w:rsidR="00F02F18" w:rsidRPr="00FF2E58">
                      <w:rPr>
                        <w:color w:val="auto"/>
                      </w:rPr>
                      <w:t>s</w:t>
                    </w:r>
                    <w:r w:rsidRPr="00FF2E58">
                      <w:rPr>
                        <w:color w:val="auto"/>
                      </w:rPr>
                      <w:t xml:space="preserve"> which is responsible to collect data from various data sources which can be consumed by the web application to show performance of the power plant.</w:t>
                    </w:r>
                  </w:p>
                  <w:p w14:paraId="2012F92E" w14:textId="08659EAE" w:rsidR="00135EE4" w:rsidRPr="00FF2E58" w:rsidRDefault="00135EE4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</w:t>
                    </w:r>
                    <w:r w:rsidR="0028570A" w:rsidRPr="00FF2E58">
                      <w:rPr>
                        <w:color w:val="auto"/>
                      </w:rPr>
                      <w:t>ed</w:t>
                    </w:r>
                    <w:r w:rsidRPr="00FF2E58">
                      <w:rPr>
                        <w:color w:val="auto"/>
                      </w:rPr>
                      <w:t xml:space="preserve"> multithreaded java component that can be used for</w:t>
                    </w:r>
                    <w:r w:rsidR="00F17522" w:rsidRPr="00FF2E58">
                      <w:rPr>
                        <w:color w:val="auto"/>
                      </w:rPr>
                      <w:t xml:space="preserve"> </w:t>
                    </w:r>
                    <w:r w:rsidR="0028570A" w:rsidRPr="00FF2E58">
                      <w:rPr>
                        <w:color w:val="auto"/>
                      </w:rPr>
                      <w:t>data transfer to and from timeseries database.</w:t>
                    </w:r>
                  </w:p>
                  <w:p w14:paraId="3D853262" w14:textId="028C5F51" w:rsidR="0028570A" w:rsidRPr="00FF2E58" w:rsidRDefault="0028570A" w:rsidP="0028570A">
                    <w:pPr>
                      <w:pStyle w:val="ResumeText"/>
                      <w:rPr>
                        <w:color w:val="auto"/>
                        <w:kern w:val="0"/>
                      </w:rPr>
                    </w:pPr>
                    <w:r w:rsidRPr="00FF2E58">
                      <w:rPr>
                        <w:color w:val="auto"/>
                      </w:rPr>
                      <w:t xml:space="preserve">Architected and developed a solution to show near real time performance of assets which replaced polling to server and help user detect any failure or abnormality as early avoiding unplanned </w:t>
                    </w:r>
                    <w:r w:rsidR="000D0118" w:rsidRPr="00FF2E58">
                      <w:rPr>
                        <w:color w:val="auto"/>
                      </w:rPr>
                      <w:t>outages.</w:t>
                    </w:r>
                  </w:p>
                  <w:p w14:paraId="5FA41EC5" w14:textId="3DB2DB14" w:rsidR="00AA5A2A" w:rsidRPr="00FF2E58" w:rsidRDefault="00D6106B" w:rsidP="000D01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</w:t>
                    </w:r>
                    <w:r w:rsidR="0028570A" w:rsidRPr="00FF2E58">
                      <w:rPr>
                        <w:color w:val="auto"/>
                      </w:rPr>
                      <w:t>ed</w:t>
                    </w:r>
                    <w:r w:rsidR="003C1A3C" w:rsidRPr="00FF2E58">
                      <w:rPr>
                        <w:color w:val="auto"/>
                      </w:rPr>
                      <w:t xml:space="preserve"> Analytic Execution Platform using Python as programming language and Flask as framework</w:t>
                    </w:r>
                    <w:r w:rsidR="000D0118" w:rsidRPr="00FF2E58">
                      <w:rPr>
                        <w:color w:val="auto"/>
                      </w:rPr>
                      <w:t>.</w:t>
                    </w:r>
                  </w:p>
                  <w:p w14:paraId="24E2A85B" w14:textId="25B7FD32" w:rsidR="00AA5A2A" w:rsidRPr="00FF2E58" w:rsidRDefault="00AA5A2A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Created own time-series database using Cassandra NoSQL database and KairosDB as a wrapper for Cassandra.</w:t>
                    </w:r>
                  </w:p>
                  <w:p w14:paraId="1E793BE9" w14:textId="1CCC6214" w:rsidR="00AA5A2A" w:rsidRPr="00FF2E58" w:rsidRDefault="00AA5A2A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Explored and integrated Grafana tool with the project for non-technical personnel.</w:t>
                    </w:r>
                  </w:p>
                  <w:p w14:paraId="67DB5655" w14:textId="1042961C" w:rsidR="009538CA" w:rsidRPr="00FF2E58" w:rsidRDefault="009538CA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lastRenderedPageBreak/>
                      <w:t>Written JUnit test cases for developer level unit testing.</w:t>
                    </w:r>
                  </w:p>
                  <w:p w14:paraId="5CC0B58E" w14:textId="2DD95714" w:rsidR="00AA5A2A" w:rsidRPr="00FF2E58" w:rsidRDefault="000D0118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G</w:t>
                    </w:r>
                    <w:r w:rsidR="00AA5A2A" w:rsidRPr="00FF2E58">
                      <w:rPr>
                        <w:color w:val="auto"/>
                      </w:rPr>
                      <w:t>ot appreciated and a certificate in response</w:t>
                    </w:r>
                    <w:r w:rsidRPr="00FF2E58">
                      <w:rPr>
                        <w:color w:val="auto"/>
                      </w:rPr>
                      <w:t xml:space="preserve"> by client for excellent contribution towards product quality and release.</w:t>
                    </w:r>
                  </w:p>
                  <w:p w14:paraId="7E633E94" w14:textId="6F6A7D8D" w:rsidR="00BE7F92" w:rsidRPr="00FF2E58" w:rsidRDefault="00AA5A2A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Got a great experience and technical knowledge while working on client location.</w:t>
                    </w:r>
                  </w:p>
                  <w:p w14:paraId="635F8E3F" w14:textId="77BAD479" w:rsidR="00D6106B" w:rsidRPr="00FF2E58" w:rsidRDefault="00D6106B" w:rsidP="00DD6718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Tools and Technologies:</w:t>
                    </w:r>
                  </w:p>
                  <w:p w14:paraId="5576154D" w14:textId="6CCD5125" w:rsidR="00D6106B" w:rsidRPr="00FF2E58" w:rsidRDefault="00D6106B" w:rsidP="00DD671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Java, SpringBoot, Python, Flask, Spring Data JPA, Spring Scheduler, PostgreSQL, Cassandra, KairosDB,</w:t>
                    </w:r>
                    <w:r w:rsidR="00C32631" w:rsidRPr="00FF2E58">
                      <w:rPr>
                        <w:color w:val="auto"/>
                      </w:rPr>
                      <w:t xml:space="preserve"> Cloud Foundry, </w:t>
                    </w:r>
                    <w:r w:rsidRPr="00FF2E58">
                      <w:rPr>
                        <w:color w:val="auto"/>
                      </w:rPr>
                      <w:t>Grafana, Spring Tool Suite, PyCharm, PgAdmin</w:t>
                    </w:r>
                    <w:r w:rsidR="00C32631" w:rsidRPr="00FF2E58">
                      <w:rPr>
                        <w:color w:val="auto"/>
                      </w:rPr>
                      <w:t>, Git, Jenkins, Rally, Confluence, FlowDock</w:t>
                    </w:r>
                  </w:p>
                  <w:p w14:paraId="3B9DE0B0" w14:textId="667A1E75" w:rsidR="003E3FDD" w:rsidRPr="00FF2E58" w:rsidRDefault="00AB1B72" w:rsidP="005444CE">
                    <w:pPr>
                      <w:pStyle w:val="ResumeText"/>
                      <w:jc w:val="both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39710026"/>
                  <w:placeholder>
                    <w:docPart w:val="C8AFF631FF9D47808715100EFAB52859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color w:val="auto"/>
                  </w:rPr>
                </w:sdtEndPr>
                <w:sdtContent>
                  <w:p w14:paraId="70ADCD94" w14:textId="3AA08868" w:rsidR="0044442D" w:rsidRPr="00FF2E58" w:rsidRDefault="0044442D" w:rsidP="0044442D">
                    <w:pPr>
                      <w:pStyle w:val="Heading2"/>
                      <w:jc w:val="both"/>
                      <w:rPr>
                        <w:color w:val="002060"/>
                      </w:rPr>
                    </w:pPr>
                    <w:r w:rsidRPr="00FF2E58">
                      <w:rPr>
                        <w:color w:val="002060"/>
                      </w:rPr>
                      <w:t>SOFTWARE ENGINEER, CAPGEMINI                                                                                       CLIENT- GE DIGITAL</w:t>
                    </w:r>
                  </w:p>
                  <w:p w14:paraId="56B48CBE" w14:textId="6424BA1B" w:rsidR="0044442D" w:rsidRDefault="0044442D" w:rsidP="0044442D">
                    <w:pPr>
                      <w:pStyle w:val="ResumeText"/>
                      <w:jc w:val="both"/>
                      <w:rPr>
                        <w:b/>
                        <w:color w:val="002060"/>
                      </w:rPr>
                    </w:pPr>
                    <w:r w:rsidRPr="00FF2E58">
                      <w:rPr>
                        <w:b/>
                        <w:color w:val="auto"/>
                      </w:rPr>
                      <w:t xml:space="preserve">Project: </w:t>
                    </w:r>
                    <w:r w:rsidRPr="00FF2E58">
                      <w:rPr>
                        <w:b/>
                        <w:color w:val="002060"/>
                      </w:rPr>
                      <w:t>Installation Lifecycle Management</w:t>
                    </w:r>
                  </w:p>
                  <w:p w14:paraId="700488E1" w14:textId="0B81C904" w:rsidR="00292829" w:rsidRPr="00292829" w:rsidRDefault="00292829" w:rsidP="0044442D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292829">
                      <w:rPr>
                        <w:b/>
                        <w:color w:val="auto"/>
                      </w:rPr>
                      <w:t>Duration</w:t>
                    </w:r>
                    <w:r>
                      <w:rPr>
                        <w:b/>
                        <w:color w:val="002060"/>
                      </w:rPr>
                      <w:t xml:space="preserve">: </w:t>
                    </w:r>
                    <w:r w:rsidR="007D3AEB">
                      <w:rPr>
                        <w:b/>
                        <w:color w:val="002060"/>
                      </w:rPr>
                      <w:t>June</w:t>
                    </w:r>
                    <w:r>
                      <w:rPr>
                        <w:b/>
                        <w:color w:val="002060"/>
                      </w:rPr>
                      <w:t xml:space="preserve"> 201</w:t>
                    </w:r>
                    <w:r w:rsidR="007D3AEB">
                      <w:rPr>
                        <w:b/>
                        <w:color w:val="002060"/>
                      </w:rPr>
                      <w:t>6</w:t>
                    </w:r>
                    <w:r>
                      <w:rPr>
                        <w:b/>
                        <w:color w:val="002060"/>
                      </w:rPr>
                      <w:t xml:space="preserve"> to </w:t>
                    </w:r>
                    <w:r w:rsidR="007D3AEB">
                      <w:rPr>
                        <w:b/>
                        <w:color w:val="002060"/>
                      </w:rPr>
                      <w:t>September 2017</w:t>
                    </w:r>
                  </w:p>
                  <w:p w14:paraId="6788371A" w14:textId="3CB52845" w:rsidR="0044442D" w:rsidRPr="00FF2E58" w:rsidRDefault="0044442D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A digital representation of physical asset’s life cycle. It Provides Asset Data Visualization, Operational Intelligence &amp; Assistance on Survey, Installation &amp; Audits.</w:t>
                    </w:r>
                  </w:p>
                  <w:p w14:paraId="0CD6ACFF" w14:textId="73972CF3" w:rsidR="00BE7F92" w:rsidRPr="00FF2E58" w:rsidRDefault="009538CA" w:rsidP="009538CA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Role:</w:t>
                    </w:r>
                    <w:r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b/>
                        <w:color w:val="auto"/>
                      </w:rPr>
                      <w:t>Software Developer</w:t>
                    </w:r>
                  </w:p>
                  <w:p w14:paraId="6FB6D7BB" w14:textId="09A4619D" w:rsidR="0044442D" w:rsidRPr="00FF2E58" w:rsidRDefault="009538CA" w:rsidP="0044442D">
                    <w:pPr>
                      <w:pStyle w:val="ResumeText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Responsibilities</w:t>
                    </w:r>
                    <w:r w:rsidR="0044442D" w:rsidRPr="00FF2E58">
                      <w:rPr>
                        <w:b/>
                        <w:color w:val="auto"/>
                      </w:rPr>
                      <w:t>:</w:t>
                    </w:r>
                  </w:p>
                  <w:p w14:paraId="024176EA" w14:textId="4C00B3E1" w:rsidR="009538CA" w:rsidRPr="00FF2E58" w:rsidRDefault="009538CA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Requirement gathering by interacting with the client and consolidating and verifying the requirement from client.</w:t>
                    </w:r>
                  </w:p>
                  <w:p w14:paraId="547F015E" w14:textId="184E6950" w:rsidR="0044442D" w:rsidRPr="00FF2E58" w:rsidRDefault="0044442D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 xml:space="preserve">As a part of this project I was responsible for developing RESTful </w:t>
                    </w:r>
                    <w:r w:rsidR="00F02F18" w:rsidRPr="00FF2E58">
                      <w:rPr>
                        <w:color w:val="auto"/>
                      </w:rPr>
                      <w:t>micro</w:t>
                    </w:r>
                    <w:r w:rsidRPr="00FF2E58">
                      <w:rPr>
                        <w:color w:val="auto"/>
                      </w:rPr>
                      <w:t xml:space="preserve">services using Java Spring Boot </w:t>
                    </w:r>
                    <w:r w:rsidR="00F02F18" w:rsidRPr="00FF2E58">
                      <w:rPr>
                        <w:color w:val="auto"/>
                      </w:rPr>
                      <w:t>framework</w:t>
                    </w:r>
                  </w:p>
                  <w:p w14:paraId="4C9CE695" w14:textId="77777777" w:rsidR="0044442D" w:rsidRPr="00FF2E58" w:rsidRDefault="0044442D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Developed standalone application for automating flow of the data from MSSQL database to PostgreSQL database that run on OSGI container.</w:t>
                    </w:r>
                  </w:p>
                  <w:p w14:paraId="3A46CD34" w14:textId="51AD563E" w:rsidR="0044442D" w:rsidRPr="00FF2E58" w:rsidRDefault="0044442D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Development of analytics component for scheduling and orchestrating services using spring scheduler and Predix Analytics Framework.</w:t>
                    </w:r>
                  </w:p>
                  <w:p w14:paraId="01D25C39" w14:textId="787785DC" w:rsidR="0028570A" w:rsidRPr="00FF2E58" w:rsidRDefault="0028570A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Application deployment in Cloud Foundry and Code versioning using Git.</w:t>
                    </w:r>
                  </w:p>
                  <w:p w14:paraId="34D7A698" w14:textId="77777777" w:rsidR="009538CA" w:rsidRPr="00FF2E58" w:rsidRDefault="0044442D" w:rsidP="0044442D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Got appreciated and recognized by the customer and organization for putting effort in the development of analytic component all alone.</w:t>
                    </w:r>
                  </w:p>
                  <w:p w14:paraId="501EE278" w14:textId="77777777" w:rsidR="009538CA" w:rsidRPr="00FF2E58" w:rsidRDefault="009538CA" w:rsidP="009538CA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Tools and Technologies:</w:t>
                    </w:r>
                  </w:p>
                  <w:p w14:paraId="4BC18759" w14:textId="685AAAB7" w:rsidR="00C32631" w:rsidRPr="00FF2E58" w:rsidRDefault="009538CA" w:rsidP="00C32631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Java, SpringBoot, Spring Data JPA, Spring Scheduler, PostgreSQL, Predix UAA, Predix Asset Services, Predix Analytics Services,</w:t>
                    </w:r>
                    <w:r w:rsidR="00C32631" w:rsidRPr="00FF2E58">
                      <w:rPr>
                        <w:color w:val="auto"/>
                      </w:rPr>
                      <w:t xml:space="preserve"> Predix Machine, Cloud Foundry, </w:t>
                    </w:r>
                    <w:r w:rsidRPr="00FF2E58">
                      <w:rPr>
                        <w:color w:val="auto"/>
                      </w:rPr>
                      <w:t>Spring Tool Suite, PgAdmin</w:t>
                    </w:r>
                    <w:r w:rsidR="00C32631" w:rsidRPr="00FF2E58">
                      <w:rPr>
                        <w:color w:val="auto"/>
                      </w:rPr>
                      <w:t>, Git, Jenkins, Rally, Confluence</w:t>
                    </w:r>
                  </w:p>
                  <w:p w14:paraId="7FCE7F72" w14:textId="1DE17623" w:rsidR="0044442D" w:rsidRPr="00FF2E58" w:rsidRDefault="00AB1B72" w:rsidP="00C32631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5DA8056B6D7446E8A3195CEF164EACE5"/>
                  </w:placeholder>
                  <w15:color w:val="C0C0C0"/>
                  <w15:repeatingSectionItem/>
                </w:sdtPr>
                <w:sdtEndPr/>
                <w:sdtContent>
                  <w:p w14:paraId="6E9FAC69" w14:textId="5E213D99" w:rsidR="0035668A" w:rsidRPr="00FF2E58" w:rsidRDefault="00AA5A2A" w:rsidP="003C1A3C">
                    <w:pPr>
                      <w:pStyle w:val="Heading2"/>
                      <w:jc w:val="both"/>
                      <w:rPr>
                        <w:color w:val="002060"/>
                      </w:rPr>
                    </w:pPr>
                    <w:r w:rsidRPr="00FF2E58">
                      <w:rPr>
                        <w:color w:val="002060"/>
                      </w:rPr>
                      <w:t>SOFTWARE ENGINEER, CAPGEMINI                                                                                       CLIENT- GE DIGITAL</w:t>
                    </w:r>
                  </w:p>
                  <w:p w14:paraId="7EA61ABF" w14:textId="0A7E4665" w:rsidR="0035668A" w:rsidRDefault="006379DE" w:rsidP="003C1A3C">
                    <w:pPr>
                      <w:pStyle w:val="ResumeText"/>
                      <w:jc w:val="both"/>
                      <w:rPr>
                        <w:b/>
                        <w:color w:val="002060"/>
                      </w:rPr>
                    </w:pPr>
                    <w:r w:rsidRPr="00FF2E58">
                      <w:rPr>
                        <w:b/>
                        <w:color w:val="auto"/>
                      </w:rPr>
                      <w:t xml:space="preserve">Project: </w:t>
                    </w:r>
                    <w:r w:rsidR="0044442D" w:rsidRPr="00FF2E58">
                      <w:rPr>
                        <w:b/>
                        <w:color w:val="002060"/>
                      </w:rPr>
                      <w:t>DevOps Enabler Platform</w:t>
                    </w:r>
                  </w:p>
                  <w:p w14:paraId="295F461E" w14:textId="25C1039D" w:rsidR="007D3AEB" w:rsidRPr="007D3AEB" w:rsidRDefault="007D3AEB" w:rsidP="003C1A3C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292829">
                      <w:rPr>
                        <w:b/>
                        <w:color w:val="auto"/>
                      </w:rPr>
                      <w:t>Duration</w:t>
                    </w:r>
                    <w:r>
                      <w:rPr>
                        <w:b/>
                        <w:color w:val="002060"/>
                      </w:rPr>
                      <w:t xml:space="preserve">: </w:t>
                    </w:r>
                    <w:r>
                      <w:rPr>
                        <w:b/>
                        <w:color w:val="002060"/>
                      </w:rPr>
                      <w:t>November</w:t>
                    </w:r>
                    <w:r>
                      <w:rPr>
                        <w:b/>
                        <w:color w:val="002060"/>
                      </w:rPr>
                      <w:t xml:space="preserve"> 201</w:t>
                    </w:r>
                    <w:r>
                      <w:rPr>
                        <w:b/>
                        <w:color w:val="002060"/>
                      </w:rPr>
                      <w:t>5</w:t>
                    </w:r>
                    <w:r>
                      <w:rPr>
                        <w:b/>
                        <w:color w:val="002060"/>
                      </w:rPr>
                      <w:t xml:space="preserve"> to </w:t>
                    </w:r>
                    <w:r>
                      <w:rPr>
                        <w:b/>
                        <w:color w:val="002060"/>
                      </w:rPr>
                      <w:t>May 2016</w:t>
                    </w:r>
                  </w:p>
                  <w:p w14:paraId="57494236" w14:textId="22B76285" w:rsidR="0044442D" w:rsidRPr="00FF2E58" w:rsidRDefault="0044442D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DevOps (a clipped compound of "Development" and "Operations") is a software development and delivery process that emphasizes communication and collaboration between product management, software development, and operation professionals.</w:t>
                    </w:r>
                  </w:p>
                  <w:p w14:paraId="704B3E69" w14:textId="7C9CC036" w:rsidR="00BE7F92" w:rsidRPr="00FF2E58" w:rsidRDefault="00C32631" w:rsidP="006379DE">
                    <w:pPr>
                      <w:pStyle w:val="ResumeText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Role: Software Developer</w:t>
                    </w:r>
                  </w:p>
                  <w:p w14:paraId="59D6EC61" w14:textId="02FF80E5" w:rsidR="006379DE" w:rsidRPr="00FF2E58" w:rsidRDefault="00C32631" w:rsidP="006379DE">
                    <w:pPr>
                      <w:pStyle w:val="ResumeText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Responsibilities</w:t>
                    </w:r>
                    <w:r w:rsidR="006379DE" w:rsidRPr="00FF2E58">
                      <w:rPr>
                        <w:b/>
                        <w:color w:val="auto"/>
                      </w:rPr>
                      <w:t>:</w:t>
                    </w:r>
                  </w:p>
                  <w:p w14:paraId="3662C093" w14:textId="6C8A9589" w:rsidR="006379DE" w:rsidRPr="00FF2E58" w:rsidRDefault="006379DE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lastRenderedPageBreak/>
                      <w:t xml:space="preserve">As a part of this project I was responsible for developing </w:t>
                    </w:r>
                    <w:r w:rsidR="00F02F18" w:rsidRPr="00FF2E58">
                      <w:rPr>
                        <w:color w:val="auto"/>
                      </w:rPr>
                      <w:t>micro</w:t>
                    </w:r>
                    <w:r w:rsidRPr="00FF2E58">
                      <w:rPr>
                        <w:color w:val="auto"/>
                      </w:rPr>
                      <w:t>services using Java Spring</w:t>
                    </w:r>
                    <w:r w:rsidR="00F02F18" w:rsidRPr="00FF2E58">
                      <w:rPr>
                        <w:color w:val="auto"/>
                      </w:rPr>
                      <w:t>Boot Framework</w:t>
                    </w:r>
                    <w:r w:rsidR="00D2353A" w:rsidRPr="00FF2E58">
                      <w:rPr>
                        <w:color w:val="auto"/>
                      </w:rPr>
                      <w:t>.</w:t>
                    </w:r>
                  </w:p>
                  <w:p w14:paraId="1C48A096" w14:textId="69C77A9A" w:rsidR="00074958" w:rsidRPr="00FF2E58" w:rsidRDefault="00074958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Developed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frontend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which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shows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the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reports generated from testing tools.</w:t>
                    </w:r>
                  </w:p>
                  <w:p w14:paraId="177B2A27" w14:textId="0D2C0DF4" w:rsidR="00074958" w:rsidRPr="00FF2E58" w:rsidRDefault="00074958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Developed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="00F02F18" w:rsidRPr="00FF2E58">
                      <w:rPr>
                        <w:color w:val="auto"/>
                      </w:rPr>
                      <w:t>micro</w:t>
                    </w:r>
                    <w:r w:rsidRPr="00FF2E58">
                      <w:rPr>
                        <w:color w:val="auto"/>
                      </w:rPr>
                      <w:t>service</w:t>
                    </w:r>
                    <w:r w:rsidR="00F02F18" w:rsidRPr="00FF2E58">
                      <w:rPr>
                        <w:color w:val="auto"/>
                      </w:rPr>
                      <w:t>s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to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interact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with Jenkins and other testing tools.</w:t>
                    </w:r>
                  </w:p>
                  <w:p w14:paraId="5F5F07BF" w14:textId="1A3B824B" w:rsidR="00074958" w:rsidRPr="00FF2E58" w:rsidRDefault="00074958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Created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dashboard for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viewing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all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the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stages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of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an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application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from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which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it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went through.</w:t>
                    </w:r>
                  </w:p>
                  <w:p w14:paraId="0A23F940" w14:textId="1B6D4D35" w:rsidR="00074958" w:rsidRPr="00FF2E58" w:rsidRDefault="00074958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Written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Pr="00FF2E58">
                      <w:rPr>
                        <w:color w:val="auto"/>
                      </w:rPr>
                      <w:t>a</w:t>
                    </w:r>
                    <w:r w:rsidR="003A0963" w:rsidRPr="00FF2E58">
                      <w:rPr>
                        <w:color w:val="auto"/>
                      </w:rPr>
                      <w:t xml:space="preserve"> </w:t>
                    </w:r>
                    <w:r w:rsidR="00D2353A" w:rsidRPr="00FF2E58">
                      <w:rPr>
                        <w:color w:val="auto"/>
                      </w:rPr>
                      <w:t xml:space="preserve">reusable </w:t>
                    </w:r>
                    <w:r w:rsidRPr="00FF2E58">
                      <w:rPr>
                        <w:color w:val="auto"/>
                      </w:rPr>
                      <w:t>email-service which can sen</w:t>
                    </w:r>
                    <w:r w:rsidR="00D2353A" w:rsidRPr="00FF2E58">
                      <w:rPr>
                        <w:color w:val="auto"/>
                      </w:rPr>
                      <w:t>d notifications to application owner, details about the application stages.</w:t>
                    </w:r>
                  </w:p>
                  <w:p w14:paraId="0B13E117" w14:textId="1D8B0137" w:rsidR="0044442D" w:rsidRPr="00FF2E58" w:rsidRDefault="0044442D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>Design</w:t>
                    </w:r>
                    <w:r w:rsidR="003A0963" w:rsidRPr="00FF2E58">
                      <w:rPr>
                        <w:color w:val="auto"/>
                      </w:rPr>
                      <w:t xml:space="preserve">ed </w:t>
                    </w:r>
                    <w:r w:rsidRPr="00FF2E58">
                      <w:rPr>
                        <w:color w:val="auto"/>
                      </w:rPr>
                      <w:t>database schema and relationships among tables.</w:t>
                    </w:r>
                  </w:p>
                  <w:p w14:paraId="09BE9923" w14:textId="48958C9E" w:rsidR="006379DE" w:rsidRPr="00FF2E58" w:rsidRDefault="006379DE" w:rsidP="006379DE">
                    <w:pPr>
                      <w:pStyle w:val="ResumeText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 xml:space="preserve">Application deployment in </w:t>
                    </w:r>
                    <w:r w:rsidR="0044442D" w:rsidRPr="00FF2E58">
                      <w:rPr>
                        <w:color w:val="auto"/>
                      </w:rPr>
                      <w:t>Tomcat server</w:t>
                    </w:r>
                    <w:r w:rsidRPr="00FF2E58">
                      <w:rPr>
                        <w:color w:val="auto"/>
                      </w:rPr>
                      <w:t xml:space="preserve"> and Code versioning using </w:t>
                    </w:r>
                    <w:r w:rsidR="0044442D" w:rsidRPr="00FF2E58">
                      <w:rPr>
                        <w:color w:val="auto"/>
                      </w:rPr>
                      <w:t>SVN repository.</w:t>
                    </w:r>
                  </w:p>
                  <w:p w14:paraId="1C545F76" w14:textId="77777777" w:rsidR="00D372F8" w:rsidRPr="00FF2E58" w:rsidRDefault="00D372F8" w:rsidP="00D372F8">
                    <w:pPr>
                      <w:pStyle w:val="ResumeText"/>
                      <w:jc w:val="both"/>
                      <w:rPr>
                        <w:b/>
                        <w:color w:val="auto"/>
                      </w:rPr>
                    </w:pPr>
                    <w:r w:rsidRPr="00FF2E58">
                      <w:rPr>
                        <w:b/>
                        <w:color w:val="auto"/>
                      </w:rPr>
                      <w:t>Tools and Technologies:</w:t>
                    </w:r>
                  </w:p>
                  <w:p w14:paraId="6BDEFAEC" w14:textId="0DB3F123" w:rsidR="00D372F8" w:rsidRPr="00FF2E58" w:rsidRDefault="00D372F8" w:rsidP="00D372F8">
                    <w:pPr>
                      <w:pStyle w:val="ResumeText"/>
                      <w:jc w:val="both"/>
                      <w:rPr>
                        <w:color w:val="auto"/>
                      </w:rPr>
                    </w:pPr>
                    <w:r w:rsidRPr="00FF2E58">
                      <w:rPr>
                        <w:color w:val="auto"/>
                      </w:rPr>
                      <w:t xml:space="preserve">Java, Spring MVC, JDBC Template, MySQL, Tomcat 7, Spring Tool Suite, </w:t>
                    </w:r>
                    <w:r w:rsidR="00E63F79" w:rsidRPr="00FF2E58">
                      <w:rPr>
                        <w:color w:val="auto"/>
                      </w:rPr>
                      <w:t>MySQL Workbench</w:t>
                    </w:r>
                    <w:r w:rsidRPr="00FF2E58">
                      <w:rPr>
                        <w:color w:val="auto"/>
                      </w:rPr>
                      <w:t>, SVN, Jenkins, RedMine</w:t>
                    </w:r>
                  </w:p>
                  <w:p w14:paraId="455D1316" w14:textId="4DB86623" w:rsidR="0035668A" w:rsidRPr="00FF2E58" w:rsidRDefault="00AB1B72" w:rsidP="006379DE">
                    <w:pPr>
                      <w:pStyle w:val="ResumeText"/>
                    </w:pPr>
                  </w:p>
                </w:sdtContent>
              </w:sdt>
            </w:sdtContent>
          </w:sdt>
        </w:tc>
      </w:tr>
      <w:tr w:rsidR="0035668A" w:rsidRPr="00FF2E58" w14:paraId="6DACB5FC" w14:textId="77777777" w:rsidTr="00F80C34">
        <w:trPr>
          <w:gridAfter w:val="4"/>
          <w:wAfter w:w="4993" w:type="dxa"/>
          <w:trHeight w:val="7"/>
        </w:trPr>
        <w:tc>
          <w:tcPr>
            <w:tcW w:w="1800" w:type="dxa"/>
          </w:tcPr>
          <w:p w14:paraId="3CE2BD98" w14:textId="77777777" w:rsidR="00DD6718" w:rsidRPr="00FF2E58" w:rsidRDefault="00DD6718" w:rsidP="003C1A3C">
            <w:pPr>
              <w:pStyle w:val="Heading1"/>
              <w:jc w:val="both"/>
              <w:rPr>
                <w:color w:val="002060"/>
                <w:sz w:val="20"/>
              </w:rPr>
            </w:pPr>
          </w:p>
          <w:p w14:paraId="320FFD1E" w14:textId="428329AE" w:rsidR="0035668A" w:rsidRPr="00FF2E58" w:rsidRDefault="000628B0" w:rsidP="003C1A3C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>Education</w:t>
            </w:r>
          </w:p>
        </w:tc>
        <w:tc>
          <w:tcPr>
            <w:tcW w:w="68" w:type="dxa"/>
          </w:tcPr>
          <w:p w14:paraId="2A6E397F" w14:textId="77777777" w:rsidR="0035668A" w:rsidRPr="00FF2E58" w:rsidRDefault="0035668A" w:rsidP="003C1A3C">
            <w:pPr>
              <w:jc w:val="both"/>
            </w:pPr>
          </w:p>
        </w:tc>
        <w:tc>
          <w:tcPr>
            <w:tcW w:w="9292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  <w:placeholder>
                    <w:docPart w:val="5DA8056B6D7446E8A3195CEF164EACE5"/>
                  </w:placeholder>
                  <w15:repeatingSectionItem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174AB1FC" w14:textId="61297C5B" w:rsidR="00AD4490" w:rsidRPr="00FF2E58" w:rsidRDefault="00AD4490" w:rsidP="00AD4490">
                    <w:pPr>
                      <w:pStyle w:val="Heading2"/>
                      <w:jc w:val="both"/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</w:pPr>
                  </w:p>
                  <w:tbl>
                    <w:tblPr>
                      <w:tblStyle w:val="TableGrid"/>
                      <w:tblW w:w="1114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00"/>
                      <w:gridCol w:w="3420"/>
                      <w:gridCol w:w="1800"/>
                      <w:gridCol w:w="4726"/>
                    </w:tblGrid>
                    <w:tr w:rsidR="00356E7D" w:rsidRPr="00FF2E58" w14:paraId="3F91D8DC" w14:textId="77777777" w:rsidTr="00356E7D">
                      <w:trPr>
                        <w:trHeight w:val="290"/>
                      </w:trPr>
                      <w:tc>
                        <w:tcPr>
                          <w:tcW w:w="1200" w:type="dxa"/>
                        </w:tcPr>
                        <w:p w14:paraId="56B813FE" w14:textId="2B6272CA" w:rsidR="00356E7D" w:rsidRPr="00FF2E58" w:rsidRDefault="00356E7D" w:rsidP="00AD4490">
                          <w:pPr>
                            <w:rPr>
                              <w:b/>
                              <w:color w:val="auto"/>
                            </w:rPr>
                          </w:pPr>
                          <w:r w:rsidRPr="00FF2E58">
                            <w:rPr>
                              <w:b/>
                              <w:color w:val="auto"/>
                            </w:rPr>
                            <w:t>Course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14:paraId="6EE3CC2A" w14:textId="4C9652FC" w:rsidR="00356E7D" w:rsidRPr="00FF2E58" w:rsidRDefault="00356E7D" w:rsidP="00AD4490">
                          <w:pPr>
                            <w:rPr>
                              <w:b/>
                              <w:color w:val="auto"/>
                            </w:rPr>
                          </w:pPr>
                          <w:r w:rsidRPr="00FF2E58">
                            <w:rPr>
                              <w:b/>
                              <w:color w:val="auto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1800" w:type="dxa"/>
                        </w:tcPr>
                        <w:p w14:paraId="41BCFE63" w14:textId="07A1208F" w:rsidR="00356E7D" w:rsidRPr="00FF2E58" w:rsidRDefault="00356E7D" w:rsidP="00AD4490">
                          <w:pPr>
                            <w:rPr>
                              <w:b/>
                              <w:color w:val="auto"/>
                            </w:rPr>
                          </w:pPr>
                          <w:r>
                            <w:rPr>
                              <w:b/>
                              <w:color w:val="auto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14:paraId="341C5FBE" w14:textId="475C79E4" w:rsidR="00356E7D" w:rsidRPr="00FF2E58" w:rsidRDefault="00356E7D" w:rsidP="00AD4490">
                          <w:pPr>
                            <w:rPr>
                              <w:b/>
                              <w:color w:val="auto"/>
                            </w:rPr>
                          </w:pPr>
                          <w:r w:rsidRPr="00FF2E58">
                            <w:rPr>
                              <w:b/>
                              <w:color w:val="auto"/>
                            </w:rPr>
                            <w:t>Percent/CGPA</w:t>
                          </w:r>
                        </w:p>
                      </w:tc>
                    </w:tr>
                    <w:tr w:rsidR="00356E7D" w:rsidRPr="00FF2E58" w14:paraId="1EB179E3" w14:textId="77777777" w:rsidTr="00356E7D">
                      <w:trPr>
                        <w:trHeight w:val="290"/>
                      </w:trPr>
                      <w:tc>
                        <w:tcPr>
                          <w:tcW w:w="1200" w:type="dxa"/>
                        </w:tcPr>
                        <w:p w14:paraId="59394BC8" w14:textId="5F8768EA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B.Sc.I.T.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14:paraId="061D2C06" w14:textId="2E9C55FE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Ramniranjan Jhunjhunwala College</w:t>
                          </w:r>
                        </w:p>
                      </w:tc>
                      <w:tc>
                        <w:tcPr>
                          <w:tcW w:w="1800" w:type="dxa"/>
                        </w:tcPr>
                        <w:p w14:paraId="3870E240" w14:textId="2F0CFE43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June 2015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14:paraId="282E9907" w14:textId="0A77FEA6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75%</w:t>
                          </w:r>
                        </w:p>
                      </w:tc>
                    </w:tr>
                    <w:tr w:rsidR="00356E7D" w:rsidRPr="00FF2E58" w14:paraId="608DA453" w14:textId="77777777" w:rsidTr="00356E7D">
                      <w:trPr>
                        <w:trHeight w:val="290"/>
                      </w:trPr>
                      <w:tc>
                        <w:tcPr>
                          <w:tcW w:w="1200" w:type="dxa"/>
                        </w:tcPr>
                        <w:p w14:paraId="199DB2DD" w14:textId="3F091DC6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H.S.C.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14:paraId="51E38101" w14:textId="3E9BAE7E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Ramniranjan Jhunjhunwala College</w:t>
                          </w:r>
                        </w:p>
                      </w:tc>
                      <w:tc>
                        <w:tcPr>
                          <w:tcW w:w="1800" w:type="dxa"/>
                        </w:tcPr>
                        <w:p w14:paraId="0884F08E" w14:textId="0A3574E1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March 2012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14:paraId="1FD8F076" w14:textId="5DA470B6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74%</w:t>
                          </w:r>
                        </w:p>
                      </w:tc>
                    </w:tr>
                    <w:tr w:rsidR="00356E7D" w:rsidRPr="00FF2E58" w14:paraId="484A0C99" w14:textId="77777777" w:rsidTr="00356E7D">
                      <w:trPr>
                        <w:trHeight w:val="279"/>
                      </w:trPr>
                      <w:tc>
                        <w:tcPr>
                          <w:tcW w:w="1200" w:type="dxa"/>
                        </w:tcPr>
                        <w:p w14:paraId="3B4A09CC" w14:textId="41A4F826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S.S.C.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14:paraId="2266A4AA" w14:textId="11AC6D6A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H.B.V.M. High School</w:t>
                          </w:r>
                        </w:p>
                      </w:tc>
                      <w:tc>
                        <w:tcPr>
                          <w:tcW w:w="1800" w:type="dxa"/>
                        </w:tcPr>
                        <w:p w14:paraId="6614A3AC" w14:textId="2DDC3BBD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March 2010</w:t>
                          </w:r>
                        </w:p>
                      </w:tc>
                      <w:tc>
                        <w:tcPr>
                          <w:tcW w:w="4726" w:type="dxa"/>
                        </w:tcPr>
                        <w:p w14:paraId="56C7C128" w14:textId="6F0D236B" w:rsidR="00356E7D" w:rsidRPr="00FF2E58" w:rsidRDefault="00356E7D" w:rsidP="00AD4490">
                          <w:pPr>
                            <w:rPr>
                              <w:color w:val="auto"/>
                            </w:rPr>
                          </w:pPr>
                          <w:r w:rsidRPr="00FF2E58">
                            <w:rPr>
                              <w:color w:val="auto"/>
                            </w:rPr>
                            <w:t>89%</w:t>
                          </w:r>
                        </w:p>
                      </w:tc>
                    </w:tr>
                  </w:tbl>
                  <w:p w14:paraId="67B0334B" w14:textId="43B3B5C2" w:rsidR="0035668A" w:rsidRPr="00FF2E58" w:rsidRDefault="00AB1B72" w:rsidP="00AD4490"/>
                </w:sdtContent>
              </w:sdt>
            </w:sdtContent>
          </w:sdt>
        </w:tc>
      </w:tr>
      <w:tr w:rsidR="0035668A" w:rsidRPr="00FF2E58" w14:paraId="2C4F0143" w14:textId="77777777" w:rsidTr="00F80C34">
        <w:trPr>
          <w:gridAfter w:val="4"/>
          <w:wAfter w:w="4993" w:type="dxa"/>
          <w:trHeight w:val="1466"/>
        </w:trPr>
        <w:tc>
          <w:tcPr>
            <w:tcW w:w="1800" w:type="dxa"/>
          </w:tcPr>
          <w:p w14:paraId="15CE7A69" w14:textId="0123420C" w:rsidR="0035668A" w:rsidRPr="00FF2E58" w:rsidRDefault="00BE7F92" w:rsidP="003C1A3C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 xml:space="preserve">Certificates/ </w:t>
            </w:r>
            <w:r w:rsidR="003A0963" w:rsidRPr="00FF2E58">
              <w:rPr>
                <w:color w:val="002060"/>
                <w:sz w:val="20"/>
              </w:rPr>
              <w:t>reward</w:t>
            </w:r>
            <w:r w:rsidRPr="00FF2E58">
              <w:rPr>
                <w:color w:val="002060"/>
                <w:sz w:val="20"/>
              </w:rPr>
              <w:t>s</w:t>
            </w:r>
          </w:p>
        </w:tc>
        <w:tc>
          <w:tcPr>
            <w:tcW w:w="68" w:type="dxa"/>
          </w:tcPr>
          <w:p w14:paraId="2D3ADD58" w14:textId="77777777" w:rsidR="0035668A" w:rsidRPr="00FF2E58" w:rsidRDefault="0035668A" w:rsidP="003C1A3C">
            <w:pPr>
              <w:jc w:val="both"/>
            </w:pPr>
          </w:p>
        </w:tc>
        <w:tc>
          <w:tcPr>
            <w:tcW w:w="9292" w:type="dxa"/>
            <w:gridSpan w:val="3"/>
          </w:tcPr>
          <w:p w14:paraId="54B82208" w14:textId="77777777" w:rsidR="00BE7F92" w:rsidRPr="00FF2E58" w:rsidRDefault="00BE7F92" w:rsidP="00BE7F92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IGATE level-1 Training in J2EE.</w:t>
            </w:r>
          </w:p>
          <w:p w14:paraId="5A4AECF4" w14:textId="77777777" w:rsidR="00BE7F92" w:rsidRPr="00FF2E58" w:rsidRDefault="00BE7F92" w:rsidP="00BE7F92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Predix Certification [Certified Predix Developer by GE]</w:t>
            </w:r>
          </w:p>
          <w:p w14:paraId="1A9351B8" w14:textId="77777777" w:rsidR="00BE7F92" w:rsidRPr="00FF2E58" w:rsidRDefault="00BE7F92" w:rsidP="00BE7F92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POB award for Jan –March quarter in 2016</w:t>
            </w:r>
          </w:p>
          <w:p w14:paraId="0713EEBC" w14:textId="60FF6909" w:rsidR="00BE7F92" w:rsidRPr="00FF2E58" w:rsidRDefault="00BE7F92" w:rsidP="00BE7F92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POB award for Jan –March quarter in 2017</w:t>
            </w:r>
          </w:p>
          <w:p w14:paraId="416D6260" w14:textId="4F62FC2D" w:rsidR="00BE7F92" w:rsidRPr="00FF2E58" w:rsidRDefault="00BE7F92" w:rsidP="00BE7F92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Innovation Certificate for Predix-UAA and Microsoft ADFS Integration</w:t>
            </w:r>
          </w:p>
          <w:p w14:paraId="464A5295" w14:textId="583FF095" w:rsidR="00BE7F92" w:rsidRPr="00FF2E58" w:rsidRDefault="00BE7F92" w:rsidP="0046110E">
            <w:pPr>
              <w:pStyle w:val="ResumeText"/>
              <w:jc w:val="both"/>
              <w:rPr>
                <w:color w:val="auto"/>
              </w:rPr>
            </w:pPr>
            <w:r w:rsidRPr="00FF2E58">
              <w:rPr>
                <w:color w:val="auto"/>
              </w:rPr>
              <w:t>Participation award in White paper competition on Big Data[Hadoop]</w:t>
            </w:r>
          </w:p>
        </w:tc>
      </w:tr>
      <w:tr w:rsidR="00F80C34" w:rsidRPr="00FF2E58" w14:paraId="4996313D" w14:textId="77777777" w:rsidTr="00F80C34">
        <w:tc>
          <w:tcPr>
            <w:tcW w:w="1800" w:type="dxa"/>
          </w:tcPr>
          <w:p w14:paraId="48A814A9" w14:textId="3B301088" w:rsidR="00F80C34" w:rsidRPr="00FF2E58" w:rsidRDefault="00F80C34" w:rsidP="00F80C34">
            <w:pPr>
              <w:pStyle w:val="Heading1"/>
              <w:jc w:val="both"/>
              <w:rPr>
                <w:sz w:val="20"/>
              </w:rPr>
            </w:pPr>
            <w:r w:rsidRPr="00FF2E58">
              <w:rPr>
                <w:color w:val="002060"/>
                <w:sz w:val="20"/>
              </w:rPr>
              <w:t>Reference</w:t>
            </w:r>
          </w:p>
        </w:tc>
        <w:tc>
          <w:tcPr>
            <w:tcW w:w="8910" w:type="dxa"/>
            <w:gridSpan w:val="3"/>
          </w:tcPr>
          <w:p w14:paraId="53DE43F4" w14:textId="4B8DDD61" w:rsidR="00F80C34" w:rsidRPr="00FF2E58" w:rsidRDefault="00DD6718" w:rsidP="00F80C34">
            <w:pPr>
              <w:pStyle w:val="Heading1"/>
              <w:jc w:val="both"/>
              <w:rPr>
                <w:rFonts w:eastAsia="Calibri" w:cs="Calibri"/>
                <w:b/>
                <w:sz w:val="20"/>
              </w:rPr>
            </w:pPr>
            <w:r w:rsidRPr="00FF2E58">
              <w:rPr>
                <w:rFonts w:eastAsia="Calibri" w:cs="Calibri"/>
                <w:caps w:val="0"/>
                <w:color w:val="auto"/>
                <w:sz w:val="20"/>
              </w:rPr>
              <w:t>LinkedIn</w:t>
            </w:r>
            <w:r w:rsidR="00F80C34" w:rsidRPr="00FF2E58">
              <w:rPr>
                <w:rFonts w:eastAsia="Calibri" w:cs="Calibri"/>
                <w:caps w:val="0"/>
                <w:color w:val="auto"/>
                <w:sz w:val="20"/>
              </w:rPr>
              <w:t xml:space="preserve">                      </w:t>
            </w:r>
            <w:r w:rsidR="00F80C34" w:rsidRPr="00FF2E58">
              <w:rPr>
                <w:rFonts w:eastAsia="Calibri" w:cs="Calibri"/>
                <w:color w:val="auto"/>
                <w:sz w:val="20"/>
              </w:rPr>
              <w:t xml:space="preserve">:  </w:t>
            </w:r>
            <w:hyperlink r:id="rId11" w:history="1">
              <w:r w:rsidR="00CF6E87" w:rsidRPr="00FF2E58">
                <w:rPr>
                  <w:rStyle w:val="Hyperlink"/>
                  <w:rFonts w:eastAsia="Calibri" w:cs="Calibri"/>
                  <w:caps w:val="0"/>
                  <w:sz w:val="20"/>
                </w:rPr>
                <w:t>https://www.linkedin.com/in/mohitkumar-agrahari-18838276/</w:t>
              </w:r>
            </w:hyperlink>
          </w:p>
        </w:tc>
        <w:tc>
          <w:tcPr>
            <w:tcW w:w="5310" w:type="dxa"/>
            <w:gridSpan w:val="2"/>
          </w:tcPr>
          <w:p w14:paraId="2D92B9C7" w14:textId="43C76799" w:rsidR="00F80C34" w:rsidRPr="00FF2E58" w:rsidRDefault="00F80C34" w:rsidP="00F80C34">
            <w:pPr>
              <w:pStyle w:val="Heading1"/>
              <w:jc w:val="both"/>
              <w:rPr>
                <w:rFonts w:eastAsia="Calibri" w:cs="Calibri"/>
                <w:b/>
                <w:sz w:val="20"/>
              </w:rPr>
            </w:pPr>
          </w:p>
        </w:tc>
        <w:tc>
          <w:tcPr>
            <w:tcW w:w="40" w:type="dxa"/>
          </w:tcPr>
          <w:p w14:paraId="2BDD5AA5" w14:textId="6CDD9552" w:rsidR="00F80C34" w:rsidRPr="00FF2E58" w:rsidRDefault="00F80C34" w:rsidP="00F80C34">
            <w:pPr>
              <w:pStyle w:val="Heading1"/>
              <w:jc w:val="both"/>
              <w:rPr>
                <w:sz w:val="20"/>
              </w:rPr>
            </w:pPr>
          </w:p>
        </w:tc>
        <w:tc>
          <w:tcPr>
            <w:tcW w:w="25" w:type="dxa"/>
          </w:tcPr>
          <w:p w14:paraId="62F077E3" w14:textId="0244FE53" w:rsidR="00F80C34" w:rsidRPr="00FF2E58" w:rsidRDefault="00F80C34" w:rsidP="00F80C34">
            <w:pPr>
              <w:pStyle w:val="Heading1"/>
              <w:jc w:val="both"/>
              <w:rPr>
                <w:sz w:val="20"/>
              </w:rPr>
            </w:pPr>
          </w:p>
        </w:tc>
        <w:tc>
          <w:tcPr>
            <w:tcW w:w="68" w:type="dxa"/>
          </w:tcPr>
          <w:p w14:paraId="3E3422D2" w14:textId="77777777" w:rsidR="00F80C34" w:rsidRPr="00FF2E58" w:rsidRDefault="00F80C34" w:rsidP="00F80C34">
            <w:pPr>
              <w:jc w:val="both"/>
            </w:pPr>
          </w:p>
        </w:tc>
      </w:tr>
      <w:tr w:rsidR="00F80C34" w:rsidRPr="00FF2E58" w14:paraId="2F38AD94" w14:textId="77777777" w:rsidTr="00F80C34">
        <w:trPr>
          <w:gridAfter w:val="7"/>
          <w:wAfter w:w="14285" w:type="dxa"/>
        </w:trPr>
        <w:tc>
          <w:tcPr>
            <w:tcW w:w="1800" w:type="dxa"/>
          </w:tcPr>
          <w:p w14:paraId="1442027A" w14:textId="77777777" w:rsidR="00F80C34" w:rsidRPr="00FF2E58" w:rsidRDefault="00F80C34" w:rsidP="00F80C34">
            <w:pPr>
              <w:pStyle w:val="Heading1"/>
              <w:jc w:val="both"/>
              <w:rPr>
                <w:sz w:val="20"/>
              </w:rPr>
            </w:pPr>
          </w:p>
        </w:tc>
        <w:tc>
          <w:tcPr>
            <w:tcW w:w="68" w:type="dxa"/>
          </w:tcPr>
          <w:p w14:paraId="4365B0B3" w14:textId="77777777" w:rsidR="00F80C34" w:rsidRPr="00FF2E58" w:rsidRDefault="00F80C34" w:rsidP="00F80C34">
            <w:pPr>
              <w:jc w:val="both"/>
            </w:pPr>
          </w:p>
        </w:tc>
        <w:bookmarkStart w:id="0" w:name="_GoBack"/>
        <w:bookmarkEnd w:id="0"/>
      </w:tr>
    </w:tbl>
    <w:p w14:paraId="21EBDB56" w14:textId="77777777" w:rsidR="0035668A" w:rsidRDefault="0035668A" w:rsidP="003C1A3C">
      <w:pPr>
        <w:jc w:val="both"/>
      </w:pPr>
    </w:p>
    <w:sectPr w:rsidR="0035668A" w:rsidSect="00A750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72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4D906" w14:textId="77777777" w:rsidR="00C83D25" w:rsidRDefault="00C83D25">
      <w:pPr>
        <w:spacing w:before="0" w:after="0" w:line="240" w:lineRule="auto"/>
      </w:pPr>
      <w:r>
        <w:separator/>
      </w:r>
    </w:p>
  </w:endnote>
  <w:endnote w:type="continuationSeparator" w:id="0">
    <w:p w14:paraId="12ECA2DC" w14:textId="77777777" w:rsidR="00C83D25" w:rsidRDefault="00C83D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16608" w14:textId="77777777" w:rsidR="00AB1B72" w:rsidRDefault="00AB1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0619" w14:textId="723A4C46" w:rsidR="0035668A" w:rsidRDefault="00AB1B72" w:rsidP="00AB1B72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0662" w14:textId="77777777" w:rsidR="00AB1B72" w:rsidRDefault="00AB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39FE3" w14:textId="77777777" w:rsidR="00C83D25" w:rsidRDefault="00C83D25">
      <w:pPr>
        <w:spacing w:before="0" w:after="0" w:line="240" w:lineRule="auto"/>
      </w:pPr>
      <w:r>
        <w:separator/>
      </w:r>
    </w:p>
  </w:footnote>
  <w:footnote w:type="continuationSeparator" w:id="0">
    <w:p w14:paraId="30E5745A" w14:textId="77777777" w:rsidR="00C83D25" w:rsidRDefault="00C83D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03B5" w14:textId="77777777" w:rsidR="00AB1B72" w:rsidRDefault="00AB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988B" w14:textId="77777777" w:rsidR="00AB1B72" w:rsidRDefault="00AB1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731EB" w14:textId="77777777" w:rsidR="00AB1B72" w:rsidRDefault="00AB1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2B76"/>
    <w:multiLevelType w:val="hybridMultilevel"/>
    <w:tmpl w:val="16A2A28A"/>
    <w:lvl w:ilvl="0" w:tplc="D354BC7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F77BD"/>
    <w:multiLevelType w:val="hybridMultilevel"/>
    <w:tmpl w:val="38488FCA"/>
    <w:lvl w:ilvl="0" w:tplc="708AD8BC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-32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5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8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1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</w:abstractNum>
  <w:abstractNum w:abstractNumId="2" w15:restartNumberingAfterBreak="0">
    <w:nsid w:val="6B304C60"/>
    <w:multiLevelType w:val="hybridMultilevel"/>
    <w:tmpl w:val="110E93F2"/>
    <w:lvl w:ilvl="0" w:tplc="127436C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43434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8"/>
    <w:rsid w:val="00011733"/>
    <w:rsid w:val="00021F15"/>
    <w:rsid w:val="0002731D"/>
    <w:rsid w:val="000628B0"/>
    <w:rsid w:val="00074958"/>
    <w:rsid w:val="000C0500"/>
    <w:rsid w:val="000D0118"/>
    <w:rsid w:val="000E0C93"/>
    <w:rsid w:val="00102EA8"/>
    <w:rsid w:val="00123BF3"/>
    <w:rsid w:val="00135EE4"/>
    <w:rsid w:val="001672FA"/>
    <w:rsid w:val="001C6F31"/>
    <w:rsid w:val="002032C4"/>
    <w:rsid w:val="00223158"/>
    <w:rsid w:val="00257886"/>
    <w:rsid w:val="0028570A"/>
    <w:rsid w:val="00292829"/>
    <w:rsid w:val="002C5EBE"/>
    <w:rsid w:val="002D79B9"/>
    <w:rsid w:val="00313FC2"/>
    <w:rsid w:val="0035668A"/>
    <w:rsid w:val="00356E7D"/>
    <w:rsid w:val="003859BC"/>
    <w:rsid w:val="003960F1"/>
    <w:rsid w:val="003A0963"/>
    <w:rsid w:val="003C1A3C"/>
    <w:rsid w:val="003D7751"/>
    <w:rsid w:val="003E29B9"/>
    <w:rsid w:val="003E3FDD"/>
    <w:rsid w:val="0044442D"/>
    <w:rsid w:val="0046110E"/>
    <w:rsid w:val="00473679"/>
    <w:rsid w:val="004D535E"/>
    <w:rsid w:val="004E6C66"/>
    <w:rsid w:val="005444CE"/>
    <w:rsid w:val="00583CD8"/>
    <w:rsid w:val="005B510F"/>
    <w:rsid w:val="005E0332"/>
    <w:rsid w:val="00604362"/>
    <w:rsid w:val="0063588F"/>
    <w:rsid w:val="006368AD"/>
    <w:rsid w:val="006379DE"/>
    <w:rsid w:val="00664C59"/>
    <w:rsid w:val="00666DFE"/>
    <w:rsid w:val="006D420D"/>
    <w:rsid w:val="006F19BC"/>
    <w:rsid w:val="00792DEC"/>
    <w:rsid w:val="007C1D85"/>
    <w:rsid w:val="007D3AEB"/>
    <w:rsid w:val="008142B7"/>
    <w:rsid w:val="00903753"/>
    <w:rsid w:val="00953799"/>
    <w:rsid w:val="009538CA"/>
    <w:rsid w:val="009A6055"/>
    <w:rsid w:val="009B0806"/>
    <w:rsid w:val="009D0A37"/>
    <w:rsid w:val="009E59A8"/>
    <w:rsid w:val="00A054F3"/>
    <w:rsid w:val="00A128B8"/>
    <w:rsid w:val="00A14B7D"/>
    <w:rsid w:val="00A7509B"/>
    <w:rsid w:val="00A8256B"/>
    <w:rsid w:val="00AA5A2A"/>
    <w:rsid w:val="00AB1B72"/>
    <w:rsid w:val="00AD4490"/>
    <w:rsid w:val="00AF04F5"/>
    <w:rsid w:val="00AF655E"/>
    <w:rsid w:val="00B03641"/>
    <w:rsid w:val="00B17F09"/>
    <w:rsid w:val="00B26973"/>
    <w:rsid w:val="00B36F48"/>
    <w:rsid w:val="00B40125"/>
    <w:rsid w:val="00B617C5"/>
    <w:rsid w:val="00B9250A"/>
    <w:rsid w:val="00BB4E5B"/>
    <w:rsid w:val="00BE6786"/>
    <w:rsid w:val="00BE7F92"/>
    <w:rsid w:val="00C27CF0"/>
    <w:rsid w:val="00C32631"/>
    <w:rsid w:val="00C75A04"/>
    <w:rsid w:val="00C83D25"/>
    <w:rsid w:val="00CA3E04"/>
    <w:rsid w:val="00CB155D"/>
    <w:rsid w:val="00CC4DAE"/>
    <w:rsid w:val="00CD2EAE"/>
    <w:rsid w:val="00CF3430"/>
    <w:rsid w:val="00CF6E87"/>
    <w:rsid w:val="00D2353A"/>
    <w:rsid w:val="00D34837"/>
    <w:rsid w:val="00D372F8"/>
    <w:rsid w:val="00D6106B"/>
    <w:rsid w:val="00D73D10"/>
    <w:rsid w:val="00D8069F"/>
    <w:rsid w:val="00DD6718"/>
    <w:rsid w:val="00DD70B7"/>
    <w:rsid w:val="00DF6B81"/>
    <w:rsid w:val="00E2151B"/>
    <w:rsid w:val="00E45007"/>
    <w:rsid w:val="00E63F79"/>
    <w:rsid w:val="00EB0F9D"/>
    <w:rsid w:val="00EC5155"/>
    <w:rsid w:val="00F01E6E"/>
    <w:rsid w:val="00F02F18"/>
    <w:rsid w:val="00F17522"/>
    <w:rsid w:val="00F80C34"/>
    <w:rsid w:val="00FA5147"/>
    <w:rsid w:val="00FA68BA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6854AA"/>
  <w15:chartTrackingRefBased/>
  <w15:docId w15:val="{C71B9E27-F4BE-4693-AA01-A5A36C2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9E59A8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2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B4E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9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1"/>
    <w:rsid w:val="00AD44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5"/>
    <w:rsid w:val="00AD44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0F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F1"/>
    <w:rPr>
      <w:rFonts w:ascii="Segoe UI" w:hAnsi="Segoe UI" w:cs="Segoe UI"/>
      <w:kern w:val="20"/>
      <w:sz w:val="18"/>
      <w:szCs w:val="18"/>
    </w:rPr>
  </w:style>
  <w:style w:type="paragraph" w:customStyle="1" w:styleId="Default">
    <w:name w:val="Default"/>
    <w:rsid w:val="00E45007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ohitkumar-agrahari-18838276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DC8EBB02234CDEAA5B870D0499A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6B144-8054-48EE-A086-52B3B5DFF82B}"/>
      </w:docPartPr>
      <w:docPartBody>
        <w:p w:rsidR="00971D3C" w:rsidRDefault="004F74B6">
          <w:pPr>
            <w:pStyle w:val="07DC8EBB02234CDEAA5B870D0499AF2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DA8056B6D7446E8A3195CEF164E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B7C95-492B-4830-92A6-330D14D50CDD}"/>
      </w:docPartPr>
      <w:docPartBody>
        <w:p w:rsidR="00971D3C" w:rsidRDefault="004F74B6">
          <w:pPr>
            <w:pStyle w:val="5DA8056B6D7446E8A3195CEF164EAC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AFF631FF9D47808715100EFAB52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34B-BA0D-423A-9488-D6B773225677}"/>
      </w:docPartPr>
      <w:docPartBody>
        <w:p w:rsidR="00CE0E60" w:rsidRDefault="00971D3C" w:rsidP="00971D3C">
          <w:pPr>
            <w:pStyle w:val="C8AFF631FF9D47808715100EFAB528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B179B027C941BDA9B296D4F02F5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8A850-C73C-494E-A4B1-F492414C7D00}"/>
      </w:docPartPr>
      <w:docPartBody>
        <w:p w:rsidR="00D91DFA" w:rsidRDefault="003B41CE" w:rsidP="003B41CE">
          <w:pPr>
            <w:pStyle w:val="97B179B027C941BDA9B296D4F02F59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6"/>
    <w:rsid w:val="00195B5E"/>
    <w:rsid w:val="002151A8"/>
    <w:rsid w:val="0030306B"/>
    <w:rsid w:val="003B41CE"/>
    <w:rsid w:val="004652EC"/>
    <w:rsid w:val="004F74B6"/>
    <w:rsid w:val="0050617F"/>
    <w:rsid w:val="0056059E"/>
    <w:rsid w:val="0088402F"/>
    <w:rsid w:val="00971D3C"/>
    <w:rsid w:val="00CE0E60"/>
    <w:rsid w:val="00D91DFA"/>
    <w:rsid w:val="00E43F63"/>
    <w:rsid w:val="00F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D9F50610C489E9C960C3AFFCEC0E4">
    <w:name w:val="84CD9F50610C489E9C960C3AFFCEC0E4"/>
  </w:style>
  <w:style w:type="paragraph" w:customStyle="1" w:styleId="B3BADB4D97A3445EB765FCE19C3C53DE">
    <w:name w:val="B3BADB4D97A3445EB765FCE19C3C53DE"/>
  </w:style>
  <w:style w:type="paragraph" w:customStyle="1" w:styleId="C7B52D9AFCC74528A58A03684F97ECEE">
    <w:name w:val="C7B52D9AFCC74528A58A03684F97ECEE"/>
  </w:style>
  <w:style w:type="paragraph" w:customStyle="1" w:styleId="6D83A87706D14A8AA564FD7A36D3589A">
    <w:name w:val="6D83A87706D14A8AA564FD7A36D3589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7DC8EBB02234CDEAA5B870D0499AF2F">
    <w:name w:val="07DC8EBB02234CDEAA5B870D0499AF2F"/>
  </w:style>
  <w:style w:type="paragraph" w:customStyle="1" w:styleId="24FA10438A7F4CC0875C26AEF04F8096">
    <w:name w:val="24FA10438A7F4CC0875C26AEF04F8096"/>
  </w:style>
  <w:style w:type="paragraph" w:customStyle="1" w:styleId="25BDA719A6764F55BB1A01159D9B3B41">
    <w:name w:val="25BDA719A6764F55BB1A01159D9B3B41"/>
  </w:style>
  <w:style w:type="paragraph" w:customStyle="1" w:styleId="ResumeText">
    <w:name w:val="Resume Text"/>
    <w:basedOn w:val="Normal"/>
    <w:qFormat/>
    <w:rsid w:val="004F74B6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61E71990ABBE4AE9B427E212FB7482B7">
    <w:name w:val="61E71990ABBE4AE9B427E212FB7482B7"/>
  </w:style>
  <w:style w:type="character" w:styleId="PlaceholderText">
    <w:name w:val="Placeholder Text"/>
    <w:basedOn w:val="DefaultParagraphFont"/>
    <w:uiPriority w:val="99"/>
    <w:semiHidden/>
    <w:rsid w:val="0056059E"/>
    <w:rPr>
      <w:color w:val="808080"/>
    </w:rPr>
  </w:style>
  <w:style w:type="paragraph" w:customStyle="1" w:styleId="5DA8056B6D7446E8A3195CEF164EACE5">
    <w:name w:val="5DA8056B6D7446E8A3195CEF164EACE5"/>
  </w:style>
  <w:style w:type="paragraph" w:customStyle="1" w:styleId="1C88623539C3457499E77C078C040C73">
    <w:name w:val="1C88623539C3457499E77C078C040C73"/>
  </w:style>
  <w:style w:type="paragraph" w:customStyle="1" w:styleId="3F77D1C1DEEA4573805DB6E7F01E7042">
    <w:name w:val="3F77D1C1DEEA4573805DB6E7F01E7042"/>
  </w:style>
  <w:style w:type="paragraph" w:customStyle="1" w:styleId="2E6BE244E8194167B004947E2078B60D">
    <w:name w:val="2E6BE244E8194167B004947E2078B60D"/>
  </w:style>
  <w:style w:type="paragraph" w:customStyle="1" w:styleId="DE058EF93D824FD78F53B4C3DD3A137E">
    <w:name w:val="DE058EF93D824FD78F53B4C3DD3A137E"/>
  </w:style>
  <w:style w:type="paragraph" w:customStyle="1" w:styleId="086EC1511A784B29BFAD804CEE0AF6C6">
    <w:name w:val="086EC1511A784B29BFAD804CEE0AF6C6"/>
  </w:style>
  <w:style w:type="paragraph" w:customStyle="1" w:styleId="3A32778799A947DB94C24A1992BB3EF9">
    <w:name w:val="3A32778799A947DB94C24A1992BB3EF9"/>
  </w:style>
  <w:style w:type="paragraph" w:customStyle="1" w:styleId="B8F0ADA7301B46AABFCC4669E4B40BFB">
    <w:name w:val="B8F0ADA7301B46AABFCC4669E4B40BFB"/>
  </w:style>
  <w:style w:type="paragraph" w:customStyle="1" w:styleId="3C7753B92014472C9B821231C97D4CA0">
    <w:name w:val="3C7753B92014472C9B821231C97D4CA0"/>
  </w:style>
  <w:style w:type="paragraph" w:customStyle="1" w:styleId="98BDD6E6C017496EA2AB952E0C3669A0">
    <w:name w:val="98BDD6E6C017496EA2AB952E0C3669A0"/>
  </w:style>
  <w:style w:type="paragraph" w:customStyle="1" w:styleId="0A2813DCD18948A192DE9B0C419FBCD2">
    <w:name w:val="0A2813DCD18948A192DE9B0C419FBCD2"/>
  </w:style>
  <w:style w:type="paragraph" w:customStyle="1" w:styleId="5F015CD50E0D4035B7FD8B8C382315B5">
    <w:name w:val="5F015CD50E0D4035B7FD8B8C382315B5"/>
    <w:rsid w:val="004F74B6"/>
  </w:style>
  <w:style w:type="paragraph" w:customStyle="1" w:styleId="E4E8720C97E14FC2A5C72C9DF77BD192">
    <w:name w:val="E4E8720C97E14FC2A5C72C9DF77BD192"/>
    <w:rsid w:val="004F74B6"/>
  </w:style>
  <w:style w:type="paragraph" w:customStyle="1" w:styleId="E94491833DD04C3699D4755EDA682D2A">
    <w:name w:val="E94491833DD04C3699D4755EDA682D2A"/>
    <w:rsid w:val="004F74B6"/>
  </w:style>
  <w:style w:type="paragraph" w:customStyle="1" w:styleId="0026F6795FC34523A401C2D7CF87B321">
    <w:name w:val="0026F6795FC34523A401C2D7CF87B321"/>
    <w:rsid w:val="004F74B6"/>
  </w:style>
  <w:style w:type="paragraph" w:customStyle="1" w:styleId="CEB1DEAE25B94D33AFF33032896D5AD5">
    <w:name w:val="CEB1DEAE25B94D33AFF33032896D5AD5"/>
    <w:rsid w:val="004F74B6"/>
  </w:style>
  <w:style w:type="paragraph" w:customStyle="1" w:styleId="EA9D6D5E8C1E4B04BAF2EF4F24ABF48F">
    <w:name w:val="EA9D6D5E8C1E4B04BAF2EF4F24ABF48F"/>
    <w:rsid w:val="004F74B6"/>
  </w:style>
  <w:style w:type="paragraph" w:customStyle="1" w:styleId="E5127D86A4844719AB2275A5B755D677">
    <w:name w:val="E5127D86A4844719AB2275A5B755D677"/>
    <w:rsid w:val="004F74B6"/>
  </w:style>
  <w:style w:type="paragraph" w:customStyle="1" w:styleId="DAEAB75D90A648E78ED2FD2CB055DDC3">
    <w:name w:val="DAEAB75D90A648E78ED2FD2CB055DDC3"/>
    <w:rsid w:val="004F74B6"/>
  </w:style>
  <w:style w:type="paragraph" w:customStyle="1" w:styleId="D70CA928B6ED448C87CF1CFB3623869F">
    <w:name w:val="D70CA928B6ED448C87CF1CFB3623869F"/>
    <w:rsid w:val="004F74B6"/>
  </w:style>
  <w:style w:type="paragraph" w:customStyle="1" w:styleId="777D31B841434B13A629CB53C2AE8D14">
    <w:name w:val="777D31B841434B13A629CB53C2AE8D14"/>
    <w:rsid w:val="004F74B6"/>
  </w:style>
  <w:style w:type="paragraph" w:customStyle="1" w:styleId="AACCBFB9E855484AB1015E4165F74209">
    <w:name w:val="AACCBFB9E855484AB1015E4165F74209"/>
    <w:rsid w:val="004F74B6"/>
  </w:style>
  <w:style w:type="paragraph" w:customStyle="1" w:styleId="B83F59D9127445348E032A2369DF07D3">
    <w:name w:val="B83F59D9127445348E032A2369DF07D3"/>
    <w:rsid w:val="004F74B6"/>
  </w:style>
  <w:style w:type="paragraph" w:customStyle="1" w:styleId="0D3E986EFF91479FA62192B3FF2BFE5C">
    <w:name w:val="0D3E986EFF91479FA62192B3FF2BFE5C"/>
    <w:rsid w:val="004F74B6"/>
  </w:style>
  <w:style w:type="paragraph" w:customStyle="1" w:styleId="50E5BBCC189843D7AE72743CBD89FBC0">
    <w:name w:val="50E5BBCC189843D7AE72743CBD89FBC0"/>
    <w:rsid w:val="004F74B6"/>
  </w:style>
  <w:style w:type="paragraph" w:customStyle="1" w:styleId="F29614B26F7D4E94861F45E9851CEF93">
    <w:name w:val="F29614B26F7D4E94861F45E9851CEF93"/>
    <w:rsid w:val="004F74B6"/>
  </w:style>
  <w:style w:type="paragraph" w:customStyle="1" w:styleId="F7C88C456DD041EAAB9E8698ACA4B27D">
    <w:name w:val="F7C88C456DD041EAAB9E8698ACA4B27D"/>
    <w:rsid w:val="004F74B6"/>
  </w:style>
  <w:style w:type="paragraph" w:customStyle="1" w:styleId="765A682EA3294CEA8AB88121B8AC3287">
    <w:name w:val="765A682EA3294CEA8AB88121B8AC3287"/>
    <w:rsid w:val="00971D3C"/>
  </w:style>
  <w:style w:type="paragraph" w:customStyle="1" w:styleId="D734EF4ABC534ADD888F6CD06C585631">
    <w:name w:val="D734EF4ABC534ADD888F6CD06C585631"/>
    <w:rsid w:val="00971D3C"/>
  </w:style>
  <w:style w:type="paragraph" w:customStyle="1" w:styleId="8DDEF8BE2D6F494D83FD61897DE889D6">
    <w:name w:val="8DDEF8BE2D6F494D83FD61897DE889D6"/>
    <w:rsid w:val="00971D3C"/>
  </w:style>
  <w:style w:type="paragraph" w:customStyle="1" w:styleId="71E1EB3F5A6E4660B5187653728F3DB2">
    <w:name w:val="71E1EB3F5A6E4660B5187653728F3DB2"/>
    <w:rsid w:val="00971D3C"/>
  </w:style>
  <w:style w:type="paragraph" w:customStyle="1" w:styleId="579C6DBDF97441BE8CD5CCBCA1E50EE6">
    <w:name w:val="579C6DBDF97441BE8CD5CCBCA1E50EE6"/>
    <w:rsid w:val="00971D3C"/>
  </w:style>
  <w:style w:type="paragraph" w:customStyle="1" w:styleId="1C774EB3762C49EB9B1936777828A735">
    <w:name w:val="1C774EB3762C49EB9B1936777828A735"/>
    <w:rsid w:val="00971D3C"/>
  </w:style>
  <w:style w:type="paragraph" w:customStyle="1" w:styleId="46F566EC1124467A8B5420953746ADBF">
    <w:name w:val="46F566EC1124467A8B5420953746ADBF"/>
    <w:rsid w:val="00971D3C"/>
  </w:style>
  <w:style w:type="paragraph" w:customStyle="1" w:styleId="E0E786E1CD914E668E0A764F21019680">
    <w:name w:val="E0E786E1CD914E668E0A764F21019680"/>
    <w:rsid w:val="00971D3C"/>
  </w:style>
  <w:style w:type="paragraph" w:customStyle="1" w:styleId="2891F75A775E4268A9B1D24D191448CA">
    <w:name w:val="2891F75A775E4268A9B1D24D191448CA"/>
    <w:rsid w:val="00971D3C"/>
  </w:style>
  <w:style w:type="paragraph" w:customStyle="1" w:styleId="BA88850EC36C4166A491C3D8290D1398">
    <w:name w:val="BA88850EC36C4166A491C3D8290D1398"/>
    <w:rsid w:val="00971D3C"/>
  </w:style>
  <w:style w:type="paragraph" w:customStyle="1" w:styleId="FA6908C8978D40BC821EE96424665937">
    <w:name w:val="FA6908C8978D40BC821EE96424665937"/>
    <w:rsid w:val="00971D3C"/>
  </w:style>
  <w:style w:type="paragraph" w:customStyle="1" w:styleId="93D6452AE1C14A44B20ACDF3CA4780C8">
    <w:name w:val="93D6452AE1C14A44B20ACDF3CA4780C8"/>
    <w:rsid w:val="00971D3C"/>
  </w:style>
  <w:style w:type="paragraph" w:customStyle="1" w:styleId="C8AFF631FF9D47808715100EFAB52859">
    <w:name w:val="C8AFF631FF9D47808715100EFAB52859"/>
    <w:rsid w:val="00971D3C"/>
  </w:style>
  <w:style w:type="paragraph" w:customStyle="1" w:styleId="E1C06107B16B4F6CBC822C741AE3E6ED">
    <w:name w:val="E1C06107B16B4F6CBC822C741AE3E6ED"/>
    <w:rsid w:val="00971D3C"/>
  </w:style>
  <w:style w:type="paragraph" w:customStyle="1" w:styleId="AF0383F32E494EEBB868D84D0F0DC1E8">
    <w:name w:val="AF0383F32E494EEBB868D84D0F0DC1E8"/>
    <w:rsid w:val="00971D3C"/>
  </w:style>
  <w:style w:type="paragraph" w:customStyle="1" w:styleId="666B8E09EC4B42389759A13470CFB556">
    <w:name w:val="666B8E09EC4B42389759A13470CFB556"/>
    <w:rsid w:val="00CE0E60"/>
  </w:style>
  <w:style w:type="paragraph" w:customStyle="1" w:styleId="028DC45245BC48D78B27D7A9089C569B">
    <w:name w:val="028DC45245BC48D78B27D7A9089C569B"/>
    <w:rsid w:val="00CE0E60"/>
  </w:style>
  <w:style w:type="paragraph" w:customStyle="1" w:styleId="84C01B9CD63D4831AAF00E4CA361D4A4">
    <w:name w:val="84C01B9CD63D4831AAF00E4CA361D4A4"/>
    <w:rsid w:val="00CE0E60"/>
  </w:style>
  <w:style w:type="paragraph" w:customStyle="1" w:styleId="A53EAB697A9B4472A13EFC59E54EA798">
    <w:name w:val="A53EAB697A9B4472A13EFC59E54EA798"/>
    <w:rsid w:val="00CE0E60"/>
  </w:style>
  <w:style w:type="paragraph" w:customStyle="1" w:styleId="47E7D563F34F4D2D8D95CA3FBC27819C">
    <w:name w:val="47E7D563F34F4D2D8D95CA3FBC27819C"/>
    <w:rsid w:val="00CE0E60"/>
  </w:style>
  <w:style w:type="paragraph" w:customStyle="1" w:styleId="8A1099038AE5437F8D535555C6EC16B1">
    <w:name w:val="8A1099038AE5437F8D535555C6EC16B1"/>
    <w:rsid w:val="00CE0E60"/>
  </w:style>
  <w:style w:type="paragraph" w:customStyle="1" w:styleId="1E6C67F2CE2A476BABD3F76D986F8C36">
    <w:name w:val="1E6C67F2CE2A476BABD3F76D986F8C36"/>
    <w:rsid w:val="00CE0E60"/>
  </w:style>
  <w:style w:type="paragraph" w:customStyle="1" w:styleId="D9D8433CDD5E4E4FBA3D3E24CFF01BF4">
    <w:name w:val="D9D8433CDD5E4E4FBA3D3E24CFF01BF4"/>
    <w:rsid w:val="00CE0E60"/>
  </w:style>
  <w:style w:type="paragraph" w:customStyle="1" w:styleId="0A83D98A166743F683E33402C7645192">
    <w:name w:val="0A83D98A166743F683E33402C7645192"/>
    <w:rsid w:val="00CE0E60"/>
  </w:style>
  <w:style w:type="paragraph" w:customStyle="1" w:styleId="26CE8CFB8F964719BAAD2EF6465F753F">
    <w:name w:val="26CE8CFB8F964719BAAD2EF6465F753F"/>
    <w:rsid w:val="00CE0E60"/>
  </w:style>
  <w:style w:type="paragraph" w:customStyle="1" w:styleId="293DFCC67916494D9626BA67AA0E53C2">
    <w:name w:val="293DFCC67916494D9626BA67AA0E53C2"/>
    <w:rsid w:val="00CE0E60"/>
  </w:style>
  <w:style w:type="paragraph" w:customStyle="1" w:styleId="507DB590B0D7488FBDF3369205F98466">
    <w:name w:val="507DB590B0D7488FBDF3369205F98466"/>
    <w:rsid w:val="00CE0E60"/>
  </w:style>
  <w:style w:type="paragraph" w:customStyle="1" w:styleId="AB976309DB0E4B9F835D6683D216F951">
    <w:name w:val="AB976309DB0E4B9F835D6683D216F951"/>
    <w:rsid w:val="0056059E"/>
  </w:style>
  <w:style w:type="paragraph" w:customStyle="1" w:styleId="B57AE6AE325349F49A58FBB8FEFCCEAD">
    <w:name w:val="B57AE6AE325349F49A58FBB8FEFCCEAD"/>
    <w:rsid w:val="0056059E"/>
  </w:style>
  <w:style w:type="paragraph" w:customStyle="1" w:styleId="97B179B027C941BDA9B296D4F02F59BA">
    <w:name w:val="97B179B027C941BDA9B296D4F02F59BA"/>
    <w:rsid w:val="003B4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mohitagrahari143@gmail.com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7E05BF-7BC0-422F-A875-3D7896E1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KUMAR AGRAHARI</dc:creator>
  <cp:keywords/>
  <cp:lastModifiedBy>Mohit Kumar Agrahari</cp:lastModifiedBy>
  <cp:revision>3</cp:revision>
  <cp:lastPrinted>2018-06-27T06:46:00Z</cp:lastPrinted>
  <dcterms:created xsi:type="dcterms:W3CDTF">2018-06-27T06:46:00Z</dcterms:created>
  <dcterms:modified xsi:type="dcterms:W3CDTF">2018-06-27T06:46:00Z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